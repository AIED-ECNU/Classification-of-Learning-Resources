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8A" w:rsidRPr="00F72601" w:rsidRDefault="0081548A" w:rsidP="00F72601">
      <w:pPr>
        <w:widowControl/>
        <w:spacing w:line="360" w:lineRule="auto"/>
        <w:jc w:val="center"/>
        <w:rPr>
          <w:rFonts w:ascii="宋体" w:cs="宋体"/>
          <w:color w:val="323E32"/>
          <w:kern w:val="0"/>
          <w:sz w:val="32"/>
          <w:szCs w:val="32"/>
        </w:rPr>
      </w:pPr>
      <w:r w:rsidRPr="00F72601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8</w:t>
      </w:r>
      <w:r w:rsidRPr="00F72601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、</w:t>
      </w:r>
      <w:r w:rsidRPr="00F72601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9</w:t>
      </w:r>
      <w:r w:rsidRPr="00F72601"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的组成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教学内容：</w:t>
      </w: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义务教育教科书小学数学一年级上册教材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>52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页。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教学目标：</w:t>
      </w:r>
    </w:p>
    <w:p w:rsidR="0081548A" w:rsidRPr="00F72601" w:rsidRDefault="0081548A" w:rsidP="00F72601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、通过具体的操作活动，让学生掌握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的组成和分成。</w:t>
      </w:r>
    </w:p>
    <w:p w:rsidR="0081548A" w:rsidRPr="00F72601" w:rsidRDefault="0081548A" w:rsidP="00F72601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、培养动手能力，学会分析、归纳有关的数学知识。</w:t>
      </w:r>
    </w:p>
    <w:p w:rsidR="0081548A" w:rsidRPr="00F72601" w:rsidRDefault="0081548A" w:rsidP="00F72601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、注重激发学生的学习兴趣，培养学生的个性化思维。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教学重点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：掌握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教学难点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：经历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的组成过程。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教学准备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：小棒、五角星图片等学具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教学过程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：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一、创设情境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、数数：从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0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到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，再从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到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0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、填数：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tbl>
      <w:tblPr>
        <w:tblW w:w="0" w:type="auto"/>
        <w:tblInd w:w="1157" w:type="dxa"/>
        <w:tblLayout w:type="fixed"/>
        <w:tblLook w:val="0000"/>
      </w:tblPr>
      <w:tblGrid>
        <w:gridCol w:w="766"/>
        <w:gridCol w:w="766"/>
        <w:gridCol w:w="766"/>
        <w:gridCol w:w="766"/>
        <w:gridCol w:w="766"/>
        <w:gridCol w:w="766"/>
        <w:gridCol w:w="767"/>
        <w:gridCol w:w="767"/>
        <w:gridCol w:w="767"/>
      </w:tblGrid>
      <w:tr w:rsidR="0081548A" w:rsidRPr="00F72601" w:rsidTr="00F72601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</w:tr>
      <w:tr w:rsidR="0081548A" w:rsidRPr="00F72601" w:rsidTr="00F72601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48A" w:rsidRPr="00F72601" w:rsidRDefault="0081548A" w:rsidP="00F72601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F72601">
              <w:rPr>
                <w:rFonts w:ascii="宋体" w:cs="宋体"/>
                <w:color w:val="323E32"/>
                <w:kern w:val="0"/>
                <w:sz w:val="24"/>
                <w:szCs w:val="24"/>
              </w:rPr>
              <w:t> </w:t>
            </w:r>
          </w:p>
        </w:tc>
      </w:tr>
    </w:tbl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二、探究体验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</w:t>
      </w:r>
    </w:p>
    <w:p w:rsidR="0081548A" w:rsidRPr="00F72601" w:rsidRDefault="0081548A" w:rsidP="00F72601">
      <w:pPr>
        <w:widowControl/>
        <w:spacing w:line="360" w:lineRule="auto"/>
        <w:ind w:left="750" w:hanging="60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）师：今天老师带来了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朵红花要奖励给表现棒的两组，你们猜猜，老师会怎么奖？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）师：请同学们拿出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根小棒或图片代替红花，分成两堆，有几种分法？</w:t>
      </w:r>
    </w:p>
    <w:p w:rsidR="0081548A" w:rsidRPr="00F72601" w:rsidRDefault="0081548A" w:rsidP="00F72601">
      <w:pPr>
        <w:widowControl/>
        <w:spacing w:line="360" w:lineRule="auto"/>
        <w:ind w:firstLine="60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同桌分，一人分，一人记。师巡视、指导。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）师只板书书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55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页的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种情况：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81548A" w:rsidRPr="00F72601" w:rsidRDefault="0081548A" w:rsidP="00F72601">
      <w:pPr>
        <w:widowControl/>
        <w:spacing w:line="360" w:lineRule="auto"/>
        <w:ind w:left="750" w:hanging="60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）问：你想怎么记忆？（左边的一个比一个增加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，右边的一个比一个减少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。）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5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）师：看到板书中的每一种你能想到什么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？</w:t>
      </w:r>
    </w:p>
    <w:p w:rsidR="0081548A" w:rsidRPr="00F72601" w:rsidRDefault="0081548A" w:rsidP="00F72601">
      <w:pPr>
        <w:widowControl/>
        <w:spacing w:line="360" w:lineRule="auto"/>
        <w:ind w:firstLine="3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（交换过来就成了后四种了）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6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）师：请大家试读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的组成并试着记住。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</w:t>
      </w:r>
    </w:p>
    <w:p w:rsidR="0081548A" w:rsidRPr="00F72601" w:rsidRDefault="0081548A" w:rsidP="00F72601">
      <w:pPr>
        <w:widowControl/>
        <w:spacing w:line="360" w:lineRule="auto"/>
        <w:ind w:left="750" w:hanging="60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）师：把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个学具图片换成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个，分成两堆，你又发现了什么？并把你的发现记录下来。</w:t>
      </w:r>
    </w:p>
    <w:p w:rsidR="0081548A" w:rsidRPr="00F72601" w:rsidRDefault="0081548A" w:rsidP="00F72601">
      <w:pPr>
        <w:widowControl/>
        <w:spacing w:line="360" w:lineRule="auto"/>
        <w:ind w:left="750" w:hanging="60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）师巡视，并提示学生：探究出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种方法后，不用再操作，想出其他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种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方法。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）汇报交流，师板书出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）师：试读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的组成并试着记一记。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对口令：师：“我说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7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”，生对：“我说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”，“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7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组成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”。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）师生对，生生对。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完成第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55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页“做一做”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三、巩固练习：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、完成练习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的第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题</w:t>
      </w:r>
    </w:p>
    <w:p w:rsidR="0081548A" w:rsidRDefault="0081548A" w:rsidP="00F72601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）看图一共有几枝话，几个花瓶？把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枝花插入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个花瓶，可以怎样插？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）让学生自己思考后完成。最后全班讲评。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、做找朋友的游戏（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60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页的第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6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题）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）师为学生准备数字卡片。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）学生先在小组内活动，然后每组派代表到班上做游戏。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、练习八第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5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题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五、家庭作业：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用自己的方法记住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的组成。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）生活中什么地方可以用到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的组成？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）如：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间教室可以分成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间和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5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间，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个小朋友捉迷藏，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人找，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000000"/>
          <w:kern w:val="0"/>
          <w:sz w:val="24"/>
          <w:szCs w:val="24"/>
        </w:rPr>
        <w:t>人藏…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六、板书设计：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                 </w:t>
      </w:r>
    </w:p>
    <w:p w:rsidR="0081548A" w:rsidRPr="00F72601" w:rsidRDefault="0081548A" w:rsidP="00F72601">
      <w:pPr>
        <w:widowControl/>
        <w:spacing w:line="360" w:lineRule="auto"/>
        <w:ind w:firstLine="372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323E32"/>
          <w:kern w:val="0"/>
          <w:sz w:val="24"/>
          <w:szCs w:val="24"/>
        </w:rPr>
        <w:t>8</w:t>
      </w: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、</w:t>
      </w:r>
      <w:r w:rsidRPr="00F72601">
        <w:rPr>
          <w:rFonts w:ascii="Times New Roman" w:hAnsi="Times New Roman"/>
          <w:color w:val="323E32"/>
          <w:kern w:val="0"/>
          <w:sz w:val="24"/>
          <w:szCs w:val="24"/>
        </w:rPr>
        <w:t>9</w:t>
      </w: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的组成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                     </w:t>
      </w: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     8              9   </w:t>
      </w:r>
    </w:p>
    <w:p w:rsidR="0081548A" w:rsidRPr="00F72601" w:rsidRDefault="0081548A" w:rsidP="00F72601">
      <w:pPr>
        <w:widowControl/>
        <w:spacing w:line="360" w:lineRule="auto"/>
        <w:ind w:firstLine="33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F72601">
        <w:rPr>
          <w:rFonts w:ascii="宋体" w:hAnsi="宋体" w:cs="宋体"/>
          <w:color w:val="323E32"/>
          <w:kern w:val="0"/>
          <w:sz w:val="24"/>
          <w:szCs w:val="24"/>
        </w:rPr>
        <w:t xml:space="preserve">             </w:t>
      </w:r>
      <w:r w:rsidRPr="00F72601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</w:p>
    <w:p w:rsidR="0081548A" w:rsidRPr="00F72601" w:rsidRDefault="0081548A" w:rsidP="00F72601">
      <w:pPr>
        <w:widowControl/>
        <w:spacing w:line="360" w:lineRule="auto"/>
        <w:ind w:firstLine="324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1  7           1  8               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  2  6           2  7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  3  5           3  6</w:t>
      </w:r>
    </w:p>
    <w:p w:rsidR="0081548A" w:rsidRPr="00F72601" w:rsidRDefault="0081548A" w:rsidP="00F72601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F72601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  4  4           4  5</w:t>
      </w:r>
    </w:p>
    <w:p w:rsidR="0081548A" w:rsidRDefault="0081548A"/>
    <w:sectPr w:rsidR="0081548A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48A" w:rsidRDefault="0081548A" w:rsidP="00C1584D">
      <w:r>
        <w:separator/>
      </w:r>
    </w:p>
  </w:endnote>
  <w:endnote w:type="continuationSeparator" w:id="0">
    <w:p w:rsidR="0081548A" w:rsidRDefault="0081548A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Default="008154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Pr="00C1584D" w:rsidRDefault="0081548A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Default="00815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48A" w:rsidRDefault="0081548A" w:rsidP="00C1584D">
      <w:r>
        <w:separator/>
      </w:r>
    </w:p>
  </w:footnote>
  <w:footnote w:type="continuationSeparator" w:id="0">
    <w:p w:rsidR="0081548A" w:rsidRDefault="0081548A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Default="008154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Pr="00C1584D" w:rsidRDefault="0081548A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8A" w:rsidRDefault="008154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51FCD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77214"/>
    <w:rsid w:val="0039311C"/>
    <w:rsid w:val="003F5645"/>
    <w:rsid w:val="00497E49"/>
    <w:rsid w:val="004C6904"/>
    <w:rsid w:val="00564838"/>
    <w:rsid w:val="005D5BBD"/>
    <w:rsid w:val="00614251"/>
    <w:rsid w:val="0069706E"/>
    <w:rsid w:val="006B2C84"/>
    <w:rsid w:val="006E4370"/>
    <w:rsid w:val="007426FB"/>
    <w:rsid w:val="00752063"/>
    <w:rsid w:val="00754167"/>
    <w:rsid w:val="0081548A"/>
    <w:rsid w:val="0093432D"/>
    <w:rsid w:val="00996271"/>
    <w:rsid w:val="009B1A35"/>
    <w:rsid w:val="00A529FB"/>
    <w:rsid w:val="00A63C94"/>
    <w:rsid w:val="00BA04AA"/>
    <w:rsid w:val="00C1584D"/>
    <w:rsid w:val="00E57C00"/>
    <w:rsid w:val="00E65E6F"/>
    <w:rsid w:val="00EF3797"/>
    <w:rsid w:val="00F22949"/>
    <w:rsid w:val="00F72601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F726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6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174</Words>
  <Characters>997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2013-10-14T06:31:00Z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