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AF0" w:rsidRPr="00DE26B2" w:rsidRDefault="00595AF0" w:rsidP="00DE26B2">
      <w:pPr>
        <w:pStyle w:val="NormalWeb"/>
        <w:spacing w:before="0" w:beforeAutospacing="0" w:after="0" w:afterAutospacing="0" w:line="360" w:lineRule="auto"/>
        <w:jc w:val="center"/>
        <w:rPr>
          <w:sz w:val="32"/>
          <w:szCs w:val="32"/>
        </w:rPr>
      </w:pPr>
      <w:r w:rsidRPr="00DE26B2">
        <w:rPr>
          <w:rFonts w:hint="eastAsia"/>
          <w:b/>
          <w:bCs/>
          <w:sz w:val="32"/>
          <w:szCs w:val="32"/>
        </w:rPr>
        <w:t>用数学</w:t>
      </w:r>
    </w:p>
    <w:p w:rsidR="00595AF0" w:rsidRPr="00DE26B2" w:rsidRDefault="00595AF0" w:rsidP="00DE26B2">
      <w:pPr>
        <w:pStyle w:val="NormalWeb"/>
        <w:spacing w:before="0" w:beforeAutospacing="0" w:after="0" w:afterAutospacing="0" w:line="360" w:lineRule="auto"/>
      </w:pPr>
      <w:r w:rsidRPr="00DE26B2">
        <w:rPr>
          <w:rFonts w:hint="eastAsia"/>
          <w:b/>
          <w:bCs/>
        </w:rPr>
        <w:t>教学内容：</w:t>
      </w:r>
      <w:r w:rsidRPr="00DE26B2">
        <w:rPr>
          <w:rFonts w:hint="eastAsia"/>
        </w:rPr>
        <w:t>义务教育教科书小学数学一年级上册教材第</w:t>
      </w:r>
      <w:r w:rsidRPr="00DE26B2">
        <w:t>79</w:t>
      </w:r>
      <w:r w:rsidRPr="00DE26B2">
        <w:rPr>
          <w:rFonts w:hint="eastAsia"/>
        </w:rPr>
        <w:t>页。</w:t>
      </w:r>
    </w:p>
    <w:p w:rsidR="00595AF0" w:rsidRPr="00DE26B2" w:rsidRDefault="00595AF0" w:rsidP="00DE26B2">
      <w:pPr>
        <w:pStyle w:val="NormalWeb"/>
        <w:spacing w:before="0" w:beforeAutospacing="0" w:after="0" w:afterAutospacing="0" w:line="360" w:lineRule="auto"/>
      </w:pPr>
      <w:r w:rsidRPr="00DE26B2">
        <w:rPr>
          <w:rFonts w:hint="eastAsia"/>
          <w:b/>
          <w:bCs/>
        </w:rPr>
        <w:t>教学目标：</w:t>
      </w:r>
      <w:r w:rsidRPr="00DE26B2">
        <w:t xml:space="preserve"> </w:t>
      </w:r>
      <w:r w:rsidRPr="00DE26B2">
        <w:rPr>
          <w:b/>
          <w:bCs/>
        </w:rPr>
        <w:t xml:space="preserve"> </w:t>
      </w:r>
    </w:p>
    <w:p w:rsidR="00595AF0" w:rsidRPr="00DE26B2" w:rsidRDefault="00595AF0" w:rsidP="00DE26B2">
      <w:pPr>
        <w:pStyle w:val="NormalWeb"/>
        <w:spacing w:before="0" w:beforeAutospacing="0" w:after="0" w:afterAutospacing="0" w:line="360" w:lineRule="auto"/>
        <w:ind w:firstLine="480"/>
      </w:pPr>
      <w:r w:rsidRPr="00DE26B2">
        <w:t>1</w:t>
      </w:r>
      <w:r w:rsidRPr="00DE26B2">
        <w:rPr>
          <w:rFonts w:hint="eastAsia"/>
        </w:rPr>
        <w:t>、使学生会用学过的数学知识解决简单的实际问题。</w:t>
      </w:r>
    </w:p>
    <w:p w:rsidR="00595AF0" w:rsidRPr="00DE26B2" w:rsidRDefault="00595AF0" w:rsidP="00DE26B2">
      <w:pPr>
        <w:pStyle w:val="NormalWeb"/>
        <w:spacing w:before="0" w:beforeAutospacing="0" w:after="0" w:afterAutospacing="0" w:line="360" w:lineRule="auto"/>
        <w:ind w:firstLine="480"/>
      </w:pPr>
      <w:r w:rsidRPr="00DE26B2">
        <w:t>2</w:t>
      </w:r>
      <w:r w:rsidRPr="00DE26B2">
        <w:rPr>
          <w:rFonts w:hint="eastAsia"/>
        </w:rPr>
        <w:t>、训练学生用不同方法解决同一个问题，感受数学在日常生活中的作用。</w:t>
      </w:r>
    </w:p>
    <w:p w:rsidR="00595AF0" w:rsidRPr="00DE26B2" w:rsidRDefault="00595AF0" w:rsidP="00DE26B2">
      <w:pPr>
        <w:pStyle w:val="NormalWeb"/>
        <w:spacing w:before="0" w:beforeAutospacing="0" w:after="0" w:afterAutospacing="0" w:line="360" w:lineRule="auto"/>
      </w:pPr>
      <w:r w:rsidRPr="00DE26B2">
        <w:rPr>
          <w:rFonts w:hint="eastAsia"/>
          <w:b/>
          <w:bCs/>
        </w:rPr>
        <w:t>教学重点</w:t>
      </w:r>
      <w:r w:rsidRPr="00DE26B2">
        <w:rPr>
          <w:rFonts w:hint="eastAsia"/>
        </w:rPr>
        <w:t>：能运用几和几之间有几个数的数学知识解决实际问题。</w:t>
      </w:r>
    </w:p>
    <w:p w:rsidR="00595AF0" w:rsidRPr="00DE26B2" w:rsidRDefault="00595AF0" w:rsidP="00DE26B2">
      <w:pPr>
        <w:pStyle w:val="NormalWeb"/>
        <w:spacing w:before="0" w:beforeAutospacing="0" w:after="0" w:afterAutospacing="0" w:line="360" w:lineRule="auto"/>
      </w:pPr>
      <w:r w:rsidRPr="00DE26B2">
        <w:rPr>
          <w:rFonts w:hint="eastAsia"/>
          <w:b/>
          <w:bCs/>
        </w:rPr>
        <w:t>教学难点</w:t>
      </w:r>
      <w:r w:rsidRPr="00DE26B2">
        <w:rPr>
          <w:rFonts w:hint="eastAsia"/>
        </w:rPr>
        <w:t>：能够用多种方法解决问题。</w:t>
      </w:r>
    </w:p>
    <w:p w:rsidR="00595AF0" w:rsidRPr="00DE26B2" w:rsidRDefault="00595AF0" w:rsidP="00DE26B2">
      <w:pPr>
        <w:pStyle w:val="NormalWeb"/>
        <w:spacing w:before="0" w:beforeAutospacing="0" w:after="0" w:afterAutospacing="0" w:line="360" w:lineRule="auto"/>
      </w:pPr>
      <w:r w:rsidRPr="00DE26B2">
        <w:rPr>
          <w:rFonts w:hint="eastAsia"/>
          <w:b/>
          <w:bCs/>
        </w:rPr>
        <w:t>教学准备</w:t>
      </w:r>
      <w:r w:rsidRPr="00DE26B2">
        <w:rPr>
          <w:rFonts w:hint="eastAsia"/>
        </w:rPr>
        <w:t>：实物投影仪、</w:t>
      </w:r>
      <w:r w:rsidRPr="00DE26B2">
        <w:rPr>
          <w:rFonts w:ascii="Times New Roman" w:hAnsi="Times New Roman" w:cs="Times New Roman"/>
        </w:rPr>
        <w:t>PPT</w:t>
      </w:r>
      <w:r w:rsidRPr="00DE26B2">
        <w:rPr>
          <w:rFonts w:hint="eastAsia"/>
        </w:rPr>
        <w:t>课件等。</w:t>
      </w:r>
    </w:p>
    <w:p w:rsidR="00595AF0" w:rsidRPr="00DE26B2" w:rsidRDefault="00595AF0" w:rsidP="00DE26B2">
      <w:pPr>
        <w:pStyle w:val="NormalWeb"/>
        <w:spacing w:before="0" w:beforeAutospacing="0" w:after="0" w:afterAutospacing="0" w:line="360" w:lineRule="auto"/>
      </w:pPr>
      <w:r w:rsidRPr="00DE26B2">
        <w:rPr>
          <w:rFonts w:hint="eastAsia"/>
          <w:b/>
          <w:bCs/>
        </w:rPr>
        <w:t>教学过程：</w:t>
      </w:r>
    </w:p>
    <w:p w:rsidR="00595AF0" w:rsidRPr="00DE26B2" w:rsidRDefault="00595AF0" w:rsidP="00DE26B2">
      <w:pPr>
        <w:pStyle w:val="NormalWeb"/>
        <w:spacing w:before="0" w:beforeAutospacing="0" w:after="0" w:afterAutospacing="0" w:line="360" w:lineRule="auto"/>
      </w:pPr>
      <w:r w:rsidRPr="00DE26B2">
        <w:rPr>
          <w:rFonts w:hint="eastAsia"/>
        </w:rPr>
        <w:t>一、基本口算练习</w:t>
      </w:r>
      <w:r w:rsidRPr="00DE26B2">
        <w:t xml:space="preserve"> </w:t>
      </w:r>
      <w:r w:rsidRPr="00DE26B2">
        <w:rPr>
          <w:rFonts w:hint="eastAsia"/>
        </w:rPr>
        <w:t>。</w:t>
      </w:r>
    </w:p>
    <w:p w:rsidR="00595AF0" w:rsidRPr="00DE26B2" w:rsidRDefault="00595AF0" w:rsidP="00DE26B2">
      <w:pPr>
        <w:pStyle w:val="NormalWeb"/>
        <w:spacing w:before="0" w:beforeAutospacing="0" w:after="0" w:afterAutospacing="0" w:line="360" w:lineRule="auto"/>
      </w:pPr>
      <w:r w:rsidRPr="00DE26B2">
        <w:t>1</w:t>
      </w:r>
      <w:r w:rsidRPr="00DE26B2">
        <w:rPr>
          <w:rFonts w:hint="eastAsia"/>
        </w:rPr>
        <w:t>、数数，从</w:t>
      </w:r>
      <w:r w:rsidRPr="00DE26B2">
        <w:t>9</w:t>
      </w:r>
      <w:r w:rsidRPr="00DE26B2">
        <w:rPr>
          <w:rFonts w:hint="eastAsia"/>
        </w:rPr>
        <w:t>数到</w:t>
      </w:r>
      <w:r w:rsidRPr="00DE26B2">
        <w:t>20</w:t>
      </w:r>
      <w:r w:rsidRPr="00DE26B2">
        <w:rPr>
          <w:rFonts w:hint="eastAsia"/>
        </w:rPr>
        <w:t>；从</w:t>
      </w:r>
      <w:r w:rsidRPr="00DE26B2">
        <w:t>20</w:t>
      </w:r>
      <w:r w:rsidRPr="00DE26B2">
        <w:rPr>
          <w:rFonts w:hint="eastAsia"/>
        </w:rPr>
        <w:t>数到</w:t>
      </w:r>
      <w:r w:rsidRPr="00DE26B2">
        <w:t>11</w:t>
      </w:r>
      <w:r w:rsidRPr="00DE26B2">
        <w:rPr>
          <w:rFonts w:hint="eastAsia"/>
        </w:rPr>
        <w:t>。</w:t>
      </w:r>
    </w:p>
    <w:p w:rsidR="00595AF0" w:rsidRPr="00DE26B2" w:rsidRDefault="00595AF0" w:rsidP="00DE26B2">
      <w:pPr>
        <w:pStyle w:val="NormalWeb"/>
        <w:spacing w:before="0" w:beforeAutospacing="0" w:after="0" w:afterAutospacing="0" w:line="360" w:lineRule="auto"/>
      </w:pPr>
      <w:r w:rsidRPr="00DE26B2">
        <w:rPr>
          <w:rFonts w:hint="eastAsia"/>
        </w:rPr>
        <w:t>二、新课</w:t>
      </w:r>
    </w:p>
    <w:p w:rsidR="00595AF0" w:rsidRPr="00DE26B2" w:rsidRDefault="00595AF0" w:rsidP="00DE26B2">
      <w:pPr>
        <w:pStyle w:val="NormalWeb"/>
        <w:spacing w:before="0" w:beforeAutospacing="0" w:after="0" w:afterAutospacing="0" w:line="360" w:lineRule="auto"/>
      </w:pPr>
      <w:r w:rsidRPr="00DE26B2">
        <w:t>1</w:t>
      </w:r>
      <w:r w:rsidRPr="00DE26B2">
        <w:rPr>
          <w:rFonts w:hint="eastAsia"/>
        </w:rPr>
        <w:t>、出示例</w:t>
      </w:r>
      <w:r w:rsidRPr="00DE26B2">
        <w:t>6</w:t>
      </w:r>
      <w:r w:rsidRPr="00DE26B2">
        <w:rPr>
          <w:rFonts w:hint="eastAsia"/>
        </w:rPr>
        <w:t>。</w:t>
      </w:r>
    </w:p>
    <w:p w:rsidR="00595AF0" w:rsidRPr="00DE26B2" w:rsidRDefault="00595AF0" w:rsidP="00DE26B2">
      <w:pPr>
        <w:pStyle w:val="NormalWeb"/>
        <w:spacing w:before="0" w:beforeAutospacing="0" w:after="0" w:afterAutospacing="0" w:line="360" w:lineRule="auto"/>
        <w:ind w:left="600" w:hanging="600"/>
      </w:pPr>
      <w:r w:rsidRPr="00DE26B2">
        <w:rPr>
          <w:rFonts w:hint="eastAsia"/>
        </w:rPr>
        <w:t>（</w:t>
      </w:r>
      <w:r w:rsidRPr="00DE26B2">
        <w:t>1</w:t>
      </w:r>
      <w:r w:rsidRPr="00DE26B2">
        <w:rPr>
          <w:rFonts w:hint="eastAsia"/>
        </w:rPr>
        <w:t>）出示：活泼可爱的小朋友在参观动物园。他们拍着队伍在观看大熊猫，从图中你获得哪些数学信息</w:t>
      </w:r>
      <w:r w:rsidRPr="00DE26B2">
        <w:t>?</w:t>
      </w:r>
    </w:p>
    <w:p w:rsidR="00595AF0" w:rsidRPr="00DE26B2" w:rsidRDefault="00595AF0" w:rsidP="00DE26B2">
      <w:pPr>
        <w:pStyle w:val="NormalWeb"/>
        <w:spacing w:before="0" w:beforeAutospacing="0" w:after="0" w:afterAutospacing="0" w:line="360" w:lineRule="auto"/>
      </w:pPr>
      <w:r w:rsidRPr="00DE26B2">
        <w:rPr>
          <w:rFonts w:hint="eastAsia"/>
        </w:rPr>
        <w:t>（</w:t>
      </w:r>
      <w:r w:rsidRPr="00DE26B2">
        <w:t>2</w:t>
      </w:r>
      <w:r w:rsidRPr="00DE26B2">
        <w:rPr>
          <w:rFonts w:hint="eastAsia"/>
        </w:rPr>
        <w:t>）你能提出哪些数学问题？</w:t>
      </w:r>
    </w:p>
    <w:p w:rsidR="00595AF0" w:rsidRPr="00DE26B2" w:rsidRDefault="00595AF0" w:rsidP="00DE26B2">
      <w:pPr>
        <w:pStyle w:val="NormalWeb"/>
        <w:spacing w:before="0" w:beforeAutospacing="0" w:after="0" w:afterAutospacing="0" w:line="360" w:lineRule="auto"/>
        <w:ind w:left="480" w:hanging="480"/>
      </w:pPr>
      <w:r w:rsidRPr="00DE26B2">
        <w:rPr>
          <w:rFonts w:hint="eastAsia"/>
        </w:rPr>
        <w:t>（</w:t>
      </w:r>
      <w:r w:rsidRPr="00DE26B2">
        <w:t>3</w:t>
      </w:r>
      <w:r w:rsidRPr="00DE26B2">
        <w:rPr>
          <w:rFonts w:hint="eastAsia"/>
        </w:rPr>
        <w:t>）怎么解决问题？先独立思考，小组交流。</w:t>
      </w:r>
    </w:p>
    <w:p w:rsidR="00595AF0" w:rsidRPr="00DE26B2" w:rsidRDefault="00595AF0" w:rsidP="00DE26B2">
      <w:pPr>
        <w:pStyle w:val="NormalWeb"/>
        <w:spacing w:before="0" w:beforeAutospacing="0" w:after="0" w:afterAutospacing="0" w:line="360" w:lineRule="auto"/>
      </w:pPr>
      <w:r w:rsidRPr="00DE26B2">
        <w:t>2</w:t>
      </w:r>
      <w:r w:rsidRPr="00DE26B2">
        <w:rPr>
          <w:rFonts w:hint="eastAsia"/>
        </w:rPr>
        <w:t>、交流解决问题的方法。</w:t>
      </w:r>
    </w:p>
    <w:p w:rsidR="00595AF0" w:rsidRPr="00DE26B2" w:rsidRDefault="00595AF0" w:rsidP="00DE26B2">
      <w:pPr>
        <w:pStyle w:val="NormalWeb"/>
        <w:spacing w:before="0" w:beforeAutospacing="0" w:after="0" w:afterAutospacing="0" w:line="360" w:lineRule="auto"/>
      </w:pPr>
      <w:r w:rsidRPr="00DE26B2">
        <w:rPr>
          <w:rFonts w:hint="eastAsia"/>
        </w:rPr>
        <w:t>（</w:t>
      </w:r>
      <w:r w:rsidRPr="00DE26B2">
        <w:t>1</w:t>
      </w:r>
      <w:r w:rsidRPr="00DE26B2">
        <w:rPr>
          <w:rFonts w:hint="eastAsia"/>
        </w:rPr>
        <w:t>）请各组代表发言。根据学生的发言，教师板书出每种解决问题的方法。</w:t>
      </w:r>
    </w:p>
    <w:p w:rsidR="00595AF0" w:rsidRPr="00DE26B2" w:rsidRDefault="00595AF0" w:rsidP="00DE26B2">
      <w:pPr>
        <w:pStyle w:val="NormalWeb"/>
        <w:spacing w:before="0" w:beforeAutospacing="0" w:after="0" w:afterAutospacing="0" w:line="360" w:lineRule="auto"/>
      </w:pPr>
      <w:r w:rsidRPr="00DE26B2">
        <w:rPr>
          <w:rFonts w:hint="eastAsia"/>
        </w:rPr>
        <w:t>（</w:t>
      </w:r>
      <w:r w:rsidRPr="00DE26B2">
        <w:t>2</w:t>
      </w:r>
      <w:r w:rsidRPr="00DE26B2">
        <w:rPr>
          <w:rFonts w:hint="eastAsia"/>
        </w:rPr>
        <w:t>）如果学生没有出现画图的方法，教师可引导学生：</w:t>
      </w:r>
    </w:p>
    <w:p w:rsidR="00595AF0" w:rsidRPr="00DE26B2" w:rsidRDefault="00595AF0" w:rsidP="00DE26B2">
      <w:pPr>
        <w:pStyle w:val="NormalWeb"/>
        <w:spacing w:before="0" w:beforeAutospacing="0" w:after="0" w:afterAutospacing="0" w:line="360" w:lineRule="auto"/>
      </w:pPr>
      <w:r w:rsidRPr="00DE26B2">
        <w:rPr>
          <w:rFonts w:hint="eastAsia"/>
        </w:rPr>
        <w:t>（</w:t>
      </w:r>
      <w:r w:rsidRPr="00DE26B2">
        <w:t>3</w:t>
      </w:r>
      <w:r w:rsidRPr="00DE26B2">
        <w:rPr>
          <w:rFonts w:hint="eastAsia"/>
        </w:rPr>
        <w:t>）我们可以来画一画，用自己喜欢的图形来代替，然后再数一数中间有几个人？</w:t>
      </w:r>
    </w:p>
    <w:p w:rsidR="00595AF0" w:rsidRPr="00DE26B2" w:rsidRDefault="00595AF0" w:rsidP="00DE26B2">
      <w:pPr>
        <w:pStyle w:val="NormalWeb"/>
        <w:spacing w:before="0" w:beforeAutospacing="0" w:after="0" w:afterAutospacing="0" w:line="360" w:lineRule="auto"/>
        <w:ind w:left="600" w:hanging="600"/>
      </w:pPr>
      <w:r w:rsidRPr="00DE26B2">
        <w:rPr>
          <w:rFonts w:hint="eastAsia"/>
        </w:rPr>
        <w:t>（</w:t>
      </w:r>
      <w:r w:rsidRPr="00DE26B2">
        <w:t>4</w:t>
      </w:r>
      <w:r w:rsidRPr="00DE26B2">
        <w:rPr>
          <w:rFonts w:hint="eastAsia"/>
        </w:rPr>
        <w:t>）学生反馈，教师板书方法。</w:t>
      </w:r>
    </w:p>
    <w:p w:rsidR="00595AF0" w:rsidRPr="00DE26B2" w:rsidRDefault="00595AF0" w:rsidP="00DE26B2">
      <w:pPr>
        <w:pStyle w:val="NormalWeb"/>
        <w:spacing w:before="0" w:beforeAutospacing="0" w:after="0" w:afterAutospacing="0" w:line="360" w:lineRule="auto"/>
      </w:pPr>
      <w:r w:rsidRPr="00DE26B2">
        <w:t>4</w:t>
      </w:r>
      <w:r w:rsidRPr="00DE26B2">
        <w:rPr>
          <w:rFonts w:hint="eastAsia"/>
        </w:rPr>
        <w:t>．小结</w:t>
      </w:r>
    </w:p>
    <w:p w:rsidR="00595AF0" w:rsidRPr="00DE26B2" w:rsidRDefault="00595AF0" w:rsidP="00DE26B2">
      <w:pPr>
        <w:pStyle w:val="NormalWeb"/>
        <w:spacing w:before="0" w:beforeAutospacing="0" w:after="0" w:afterAutospacing="0" w:line="360" w:lineRule="auto"/>
      </w:pPr>
      <w:r w:rsidRPr="00DE26B2">
        <w:t>(1)</w:t>
      </w:r>
      <w:r w:rsidRPr="00DE26B2">
        <w:rPr>
          <w:rFonts w:hint="eastAsia"/>
        </w:rPr>
        <w:t>让学生评议哪一种解决问题的方法好。</w:t>
      </w:r>
      <w:r w:rsidRPr="00DE26B2">
        <w:t xml:space="preserve"> </w:t>
      </w:r>
    </w:p>
    <w:p w:rsidR="00595AF0" w:rsidRPr="00DE26B2" w:rsidRDefault="00595AF0" w:rsidP="00DE26B2">
      <w:pPr>
        <w:pStyle w:val="NormalWeb"/>
        <w:spacing w:before="0" w:beforeAutospacing="0" w:after="0" w:afterAutospacing="0" w:line="360" w:lineRule="auto"/>
        <w:ind w:left="360" w:hanging="360"/>
      </w:pPr>
      <w:r w:rsidRPr="00DE26B2">
        <w:t>(2)</w:t>
      </w:r>
      <w:r w:rsidRPr="00DE26B2">
        <w:rPr>
          <w:rFonts w:hint="eastAsia"/>
        </w:rPr>
        <w:t>教师结合解决问题的情况，肯定学生探索的解决方法。</w:t>
      </w:r>
    </w:p>
    <w:p w:rsidR="00595AF0" w:rsidRPr="00DE26B2" w:rsidRDefault="00595AF0" w:rsidP="00DE26B2">
      <w:pPr>
        <w:pStyle w:val="NormalWeb"/>
        <w:spacing w:before="0" w:beforeAutospacing="0" w:after="0" w:afterAutospacing="0" w:line="360" w:lineRule="auto"/>
      </w:pPr>
      <w:r w:rsidRPr="00DE26B2">
        <w:rPr>
          <w:rFonts w:hint="eastAsia"/>
        </w:rPr>
        <w:t>三、独立运用所学数学知识解决问题</w:t>
      </w:r>
    </w:p>
    <w:p w:rsidR="00595AF0" w:rsidRPr="00DE26B2" w:rsidRDefault="00595AF0" w:rsidP="00DE26B2">
      <w:pPr>
        <w:pStyle w:val="NormalWeb"/>
        <w:spacing w:before="0" w:beforeAutospacing="0" w:after="0" w:afterAutospacing="0" w:line="360" w:lineRule="auto"/>
      </w:pPr>
      <w:r w:rsidRPr="00DE26B2">
        <w:rPr>
          <w:rFonts w:hint="eastAsia"/>
        </w:rPr>
        <w:t>（一）做</w:t>
      </w:r>
      <w:r w:rsidRPr="00DE26B2">
        <w:t>P79</w:t>
      </w:r>
      <w:r w:rsidRPr="00DE26B2">
        <w:rPr>
          <w:rFonts w:hint="eastAsia"/>
        </w:rPr>
        <w:t>的做一做。</w:t>
      </w:r>
    </w:p>
    <w:p w:rsidR="00595AF0" w:rsidRPr="00DE26B2" w:rsidRDefault="00595AF0" w:rsidP="00DE26B2">
      <w:pPr>
        <w:pStyle w:val="NormalWeb"/>
        <w:spacing w:before="0" w:beforeAutospacing="0" w:after="0" w:afterAutospacing="0" w:line="360" w:lineRule="auto"/>
      </w:pPr>
      <w:r w:rsidRPr="00DE26B2">
        <w:t>1</w:t>
      </w:r>
      <w:r w:rsidRPr="00DE26B2">
        <w:rPr>
          <w:rFonts w:hint="eastAsia"/>
        </w:rPr>
        <w:t>、认真观察图，图中有什么？</w:t>
      </w:r>
    </w:p>
    <w:p w:rsidR="00595AF0" w:rsidRPr="00DE26B2" w:rsidRDefault="00595AF0" w:rsidP="00DE26B2">
      <w:pPr>
        <w:pStyle w:val="NormalWeb"/>
        <w:spacing w:before="0" w:beforeAutospacing="0" w:after="0" w:afterAutospacing="0" w:line="360" w:lineRule="auto"/>
      </w:pPr>
      <w:r w:rsidRPr="00DE26B2">
        <w:t>2</w:t>
      </w:r>
      <w:r w:rsidRPr="00DE26B2">
        <w:rPr>
          <w:rFonts w:hint="eastAsia"/>
        </w:rPr>
        <w:t>、你能提出提出数学问题吗？</w:t>
      </w:r>
    </w:p>
    <w:p w:rsidR="00595AF0" w:rsidRPr="00DE26B2" w:rsidRDefault="00595AF0" w:rsidP="00DE26B2">
      <w:pPr>
        <w:pStyle w:val="NormalWeb"/>
        <w:spacing w:before="0" w:beforeAutospacing="0" w:after="0" w:afterAutospacing="0" w:line="360" w:lineRule="auto"/>
      </w:pPr>
      <w:r w:rsidRPr="00DE26B2">
        <w:t>3</w:t>
      </w:r>
      <w:r w:rsidRPr="00DE26B2">
        <w:rPr>
          <w:rFonts w:hint="eastAsia"/>
        </w:rPr>
        <w:t>、独立解决问题。</w:t>
      </w:r>
    </w:p>
    <w:p w:rsidR="00595AF0" w:rsidRPr="00DE26B2" w:rsidRDefault="00595AF0" w:rsidP="00DE26B2">
      <w:pPr>
        <w:pStyle w:val="NormalWeb"/>
        <w:spacing w:before="0" w:beforeAutospacing="0" w:after="0" w:afterAutospacing="0" w:line="360" w:lineRule="auto"/>
      </w:pPr>
      <w:r w:rsidRPr="00DE26B2">
        <w:t>4</w:t>
      </w:r>
      <w:r w:rsidRPr="00DE26B2">
        <w:rPr>
          <w:rFonts w:hint="eastAsia"/>
        </w:rPr>
        <w:t>、集体订正。</w:t>
      </w:r>
    </w:p>
    <w:p w:rsidR="00595AF0" w:rsidRPr="00DE26B2" w:rsidRDefault="00595AF0" w:rsidP="00DE26B2">
      <w:pPr>
        <w:pStyle w:val="NormalWeb"/>
        <w:spacing w:before="0" w:beforeAutospacing="0" w:after="0" w:afterAutospacing="0" w:line="360" w:lineRule="auto"/>
      </w:pPr>
      <w:r w:rsidRPr="00DE26B2">
        <w:rPr>
          <w:rFonts w:hint="eastAsia"/>
        </w:rPr>
        <w:t>（二）做练习十八的第</w:t>
      </w:r>
      <w:r w:rsidRPr="00DE26B2">
        <w:t>5</w:t>
      </w:r>
      <w:r w:rsidRPr="00DE26B2">
        <w:rPr>
          <w:rFonts w:hint="eastAsia"/>
        </w:rPr>
        <w:t>题。</w:t>
      </w:r>
    </w:p>
    <w:p w:rsidR="00595AF0" w:rsidRPr="00DE26B2" w:rsidRDefault="00595AF0" w:rsidP="00DE26B2">
      <w:pPr>
        <w:pStyle w:val="NormalWeb"/>
        <w:spacing w:before="0" w:beforeAutospacing="0" w:after="0" w:afterAutospacing="0" w:line="360" w:lineRule="auto"/>
        <w:ind w:left="480" w:hanging="480"/>
      </w:pPr>
      <w:r w:rsidRPr="00DE26B2">
        <w:t xml:space="preserve"> 1</w:t>
      </w:r>
      <w:r w:rsidRPr="00DE26B2">
        <w:rPr>
          <w:rFonts w:hint="eastAsia"/>
        </w:rPr>
        <w:t>、让学生看教科书第</w:t>
      </w:r>
      <w:r w:rsidRPr="00DE26B2">
        <w:t>80</w:t>
      </w:r>
      <w:r w:rsidRPr="00DE26B2">
        <w:rPr>
          <w:rFonts w:hint="eastAsia"/>
        </w:rPr>
        <w:t>页上面第</w:t>
      </w:r>
      <w:r w:rsidRPr="00DE26B2">
        <w:t>5</w:t>
      </w:r>
      <w:r w:rsidRPr="00DE26B2">
        <w:rPr>
          <w:rFonts w:hint="eastAsia"/>
        </w:rPr>
        <w:t>题。同桌互相说一说题意之后，指两名学生向全班同学说一说题意。</w:t>
      </w:r>
    </w:p>
    <w:p w:rsidR="00595AF0" w:rsidRPr="00DE26B2" w:rsidRDefault="00595AF0" w:rsidP="00DE26B2">
      <w:pPr>
        <w:pStyle w:val="NormalWeb"/>
        <w:spacing w:before="0" w:beforeAutospacing="0" w:after="0" w:afterAutospacing="0" w:line="360" w:lineRule="auto"/>
      </w:pPr>
      <w:r w:rsidRPr="00DE26B2">
        <w:t xml:space="preserve"> 2</w:t>
      </w:r>
      <w:r w:rsidRPr="00DE26B2">
        <w:rPr>
          <w:rFonts w:hint="eastAsia"/>
        </w:rPr>
        <w:t>、怎么解答问题？</w:t>
      </w:r>
    </w:p>
    <w:p w:rsidR="00595AF0" w:rsidRPr="00DE26B2" w:rsidRDefault="00595AF0" w:rsidP="00DE26B2">
      <w:pPr>
        <w:pStyle w:val="NormalWeb"/>
        <w:spacing w:before="0" w:beforeAutospacing="0" w:after="0" w:afterAutospacing="0" w:line="360" w:lineRule="auto"/>
      </w:pPr>
      <w:r w:rsidRPr="00DE26B2">
        <w:t xml:space="preserve"> 3</w:t>
      </w:r>
      <w:r w:rsidRPr="00DE26B2">
        <w:rPr>
          <w:rFonts w:hint="eastAsia"/>
        </w:rPr>
        <w:t>、引导学生从另一个角度思考解决方法。</w:t>
      </w:r>
    </w:p>
    <w:p w:rsidR="00595AF0" w:rsidRPr="00DE26B2" w:rsidRDefault="00595AF0" w:rsidP="00DE26B2">
      <w:pPr>
        <w:pStyle w:val="NormalWeb"/>
        <w:spacing w:before="0" w:beforeAutospacing="0" w:after="0" w:afterAutospacing="0" w:line="360" w:lineRule="auto"/>
        <w:ind w:left="360" w:hanging="360"/>
      </w:pPr>
      <w:r w:rsidRPr="00DE26B2">
        <w:rPr>
          <w:rFonts w:hint="eastAsia"/>
        </w:rPr>
        <w:t>（三）做练习十八的第</w:t>
      </w:r>
      <w:r w:rsidRPr="00DE26B2">
        <w:t>6</w:t>
      </w:r>
      <w:r w:rsidRPr="00DE26B2">
        <w:rPr>
          <w:rFonts w:hint="eastAsia"/>
        </w:rPr>
        <w:t>题。</w:t>
      </w:r>
    </w:p>
    <w:p w:rsidR="00595AF0" w:rsidRPr="00DE26B2" w:rsidRDefault="00595AF0" w:rsidP="00DE26B2">
      <w:pPr>
        <w:pStyle w:val="NormalWeb"/>
        <w:spacing w:before="0" w:beforeAutospacing="0" w:after="0" w:afterAutospacing="0" w:line="360" w:lineRule="auto"/>
        <w:ind w:left="359" w:firstLine="120"/>
      </w:pPr>
      <w:r w:rsidRPr="00DE26B2">
        <w:t>1</w:t>
      </w:r>
      <w:r w:rsidRPr="00DE26B2">
        <w:rPr>
          <w:rFonts w:hint="eastAsia"/>
        </w:rPr>
        <w:t>、学生认真读题，谁来说说图的意思？</w:t>
      </w:r>
    </w:p>
    <w:p w:rsidR="00595AF0" w:rsidRPr="00DE26B2" w:rsidRDefault="00595AF0" w:rsidP="00DE26B2">
      <w:pPr>
        <w:pStyle w:val="NormalWeb"/>
        <w:spacing w:before="0" w:beforeAutospacing="0" w:after="0" w:afterAutospacing="0" w:line="360" w:lineRule="auto"/>
        <w:ind w:left="359" w:firstLine="120"/>
      </w:pPr>
      <w:r w:rsidRPr="00DE26B2">
        <w:t>2</w:t>
      </w:r>
      <w:r w:rsidRPr="00DE26B2">
        <w:rPr>
          <w:rFonts w:hint="eastAsia"/>
        </w:rPr>
        <w:t>、学生独立思考，解决问题。</w:t>
      </w:r>
    </w:p>
    <w:p w:rsidR="00595AF0" w:rsidRPr="00DE26B2" w:rsidRDefault="00595AF0" w:rsidP="00DE26B2">
      <w:pPr>
        <w:pStyle w:val="NormalWeb"/>
        <w:spacing w:before="0" w:beforeAutospacing="0" w:after="0" w:afterAutospacing="0" w:line="360" w:lineRule="auto"/>
      </w:pPr>
      <w:r w:rsidRPr="00DE26B2">
        <w:rPr>
          <w:rFonts w:hint="eastAsia"/>
        </w:rPr>
        <w:t>五、课堂小结：这节课你有什么收获？</w:t>
      </w:r>
    </w:p>
    <w:p w:rsidR="00595AF0" w:rsidRPr="00DE26B2" w:rsidRDefault="00595AF0"/>
    <w:sectPr w:rsidR="00595AF0" w:rsidRPr="00DE26B2" w:rsidSect="006142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5AF0" w:rsidRDefault="00595AF0" w:rsidP="00C1584D">
      <w:r>
        <w:separator/>
      </w:r>
    </w:p>
  </w:endnote>
  <w:endnote w:type="continuationSeparator" w:id="0">
    <w:p w:rsidR="00595AF0" w:rsidRDefault="00595AF0" w:rsidP="00C15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AF0" w:rsidRDefault="00595A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AF0" w:rsidRPr="00C1584D" w:rsidRDefault="00595AF0" w:rsidP="00C1584D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8" type="#_x0000_t75" alt="toubu-putong.jpg" style="width:414pt;height:15pt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AF0" w:rsidRDefault="00595A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5AF0" w:rsidRDefault="00595AF0" w:rsidP="00C1584D">
      <w:r>
        <w:separator/>
      </w:r>
    </w:p>
  </w:footnote>
  <w:footnote w:type="continuationSeparator" w:id="0">
    <w:p w:rsidR="00595AF0" w:rsidRDefault="00595AF0" w:rsidP="00C158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AF0" w:rsidRDefault="00595AF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6" o:spid="_x0000_s2049" type="#_x0000_t75" style="position:absolute;left:0;text-align:left;margin-left:0;margin-top:0;width:414.85pt;height:558.4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AF0" w:rsidRPr="00C1584D" w:rsidRDefault="00595AF0" w:rsidP="00C158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7" o:spid="_x0000_s2050" type="#_x0000_t75" style="position:absolute;left:0;text-align:left;margin-left:-8.05pt;margin-top:32.1pt;width:414.85pt;height:558.45pt;z-index:-251657728;mso-position-horizontal-relative:margin;mso-position-vertical-relative:margin" o:allowincell="f">
          <v:imagedata r:id="rId1" o:title="" gain="19661f" blacklevel="22938f"/>
          <w10:wrap anchorx="margin" anchory="margin"/>
        </v:shape>
      </w:pict>
    </w:r>
    <w:r>
      <w:rPr>
        <w:noProof/>
      </w:rPr>
      <w:pict>
        <v:shape id="图片 0" o:spid="_x0000_i1026" type="#_x0000_t75" alt="toubu-putong.jpg" style="width:414pt;height:15pt;visibility:visible">
          <v:imagedata r:id="rId2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AF0" w:rsidRDefault="00595AF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5" o:spid="_x0000_s2051" type="#_x0000_t75" style="position:absolute;left:0;text-align:left;margin-left:0;margin-top:0;width:414.85pt;height:558.4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584D"/>
    <w:rsid w:val="0002356A"/>
    <w:rsid w:val="0008641F"/>
    <w:rsid w:val="000E19AE"/>
    <w:rsid w:val="000F709A"/>
    <w:rsid w:val="001A1A57"/>
    <w:rsid w:val="001A6F16"/>
    <w:rsid w:val="001C5678"/>
    <w:rsid w:val="001D5500"/>
    <w:rsid w:val="002156D9"/>
    <w:rsid w:val="002E1A1A"/>
    <w:rsid w:val="002E5638"/>
    <w:rsid w:val="002F6374"/>
    <w:rsid w:val="00312F82"/>
    <w:rsid w:val="00372795"/>
    <w:rsid w:val="0039311C"/>
    <w:rsid w:val="003F5645"/>
    <w:rsid w:val="00497E49"/>
    <w:rsid w:val="004C6904"/>
    <w:rsid w:val="00564838"/>
    <w:rsid w:val="00595AF0"/>
    <w:rsid w:val="00614251"/>
    <w:rsid w:val="0069706E"/>
    <w:rsid w:val="006B2C84"/>
    <w:rsid w:val="006E4370"/>
    <w:rsid w:val="007426FB"/>
    <w:rsid w:val="00752063"/>
    <w:rsid w:val="00754167"/>
    <w:rsid w:val="0093432D"/>
    <w:rsid w:val="00996271"/>
    <w:rsid w:val="009B1A35"/>
    <w:rsid w:val="00A529FB"/>
    <w:rsid w:val="00A63C94"/>
    <w:rsid w:val="00B01906"/>
    <w:rsid w:val="00BA04AA"/>
    <w:rsid w:val="00C1584D"/>
    <w:rsid w:val="00D551C5"/>
    <w:rsid w:val="00DE26B2"/>
    <w:rsid w:val="00E65E6F"/>
    <w:rsid w:val="00EF3797"/>
    <w:rsid w:val="00F22949"/>
    <w:rsid w:val="00FE0308"/>
    <w:rsid w:val="00FE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25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15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584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15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584D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C158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584D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DE26B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499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49961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9960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49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49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49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</Pages>
  <Words>108</Words>
  <Characters>618</Characters>
  <Application>Microsoft Office Outlook</Application>
  <DocSecurity>0</DocSecurity>
  <Lines>0</Lines>
  <Paragraphs>0</Paragraphs>
  <ScaleCrop>false</ScaleCrop>
  <Company>北京今日学易科技有限公司(Zxxk.Com)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普通资料上传.docx</dc:title>
  <dc:subject>普通资料上传.docx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微软用户</cp:lastModifiedBy>
  <cp:revision>12</cp:revision>
  <dcterms:created xsi:type="dcterms:W3CDTF">2013-09-09T10:00:00Z</dcterms:created>
  <dcterms:modified xsi:type="dcterms:W3CDTF">2013-10-14T07:10:00Z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