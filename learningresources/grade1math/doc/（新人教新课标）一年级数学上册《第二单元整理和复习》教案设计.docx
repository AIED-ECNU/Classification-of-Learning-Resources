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50C" w:rsidRPr="00D37AEE" w:rsidRDefault="00C9650C" w:rsidP="00D37AEE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D37AEE">
        <w:rPr>
          <w:rFonts w:hint="eastAsia"/>
          <w:b/>
          <w:bCs/>
          <w:color w:val="323E32"/>
          <w:sz w:val="32"/>
          <w:szCs w:val="32"/>
        </w:rPr>
        <w:t>整理和复习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义务教育教科书小学数学一年级上册教材第</w:t>
      </w:r>
      <w:r>
        <w:rPr>
          <w:rFonts w:ascii="Times New Roman" w:hAnsi="Times New Roman" w:cs="Times New Roman"/>
          <w:color w:val="323E32"/>
        </w:rPr>
        <w:t>32~33</w:t>
      </w:r>
      <w:r>
        <w:rPr>
          <w:rFonts w:hint="eastAsia"/>
          <w:color w:val="323E32"/>
        </w:rPr>
        <w:t>页。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、加深对</w:t>
      </w:r>
      <w:r>
        <w:rPr>
          <w:color w:val="323E32"/>
        </w:rPr>
        <w:t>5</w:t>
      </w:r>
      <w:r>
        <w:rPr>
          <w:rFonts w:hint="eastAsia"/>
          <w:color w:val="323E32"/>
        </w:rPr>
        <w:t>以内数的认识通过整理</w:t>
      </w:r>
      <w:r>
        <w:rPr>
          <w:color w:val="323E32"/>
        </w:rPr>
        <w:t>5</w:t>
      </w:r>
      <w:r>
        <w:rPr>
          <w:rFonts w:hint="eastAsia"/>
          <w:color w:val="323E32"/>
        </w:rPr>
        <w:t>以内的加法和减法算式形成加法表和减法表。</w:t>
      </w:r>
      <w:r>
        <w:rPr>
          <w:color w:val="323E32"/>
        </w:rPr>
        <w:t xml:space="preserve">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、通过探索加法表和减法表的排列规律提高学生的计算水平。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教学重难点：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重点提高学生正确、熟练地进行口算的能力。</w:t>
      </w:r>
      <w:r>
        <w:rPr>
          <w:color w:val="323E32"/>
        </w:rPr>
        <w:t xml:space="preserve">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难点提高学生计算的正确率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教学准备：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数字卡、加、减法表投影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一、提问导入唤起记忆</w:t>
      </w:r>
      <w:r>
        <w:rPr>
          <w:b/>
          <w:bCs/>
          <w:color w:val="323E32"/>
        </w:rPr>
        <w:t xml:space="preserve">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、教师提问：谁还记得这个单元中我们学习了哪些数字吗？根据学生汇报，随意贴出数字卡片</w:t>
      </w:r>
      <w:r>
        <w:rPr>
          <w:color w:val="323E32"/>
        </w:rPr>
        <w:t>0~5</w:t>
      </w:r>
      <w:r>
        <w:rPr>
          <w:rFonts w:hint="eastAsia"/>
          <w:color w:val="323E32"/>
        </w:rPr>
        <w:t>。</w:t>
      </w:r>
      <w:r>
        <w:rPr>
          <w:color w:val="323E32"/>
        </w:rPr>
        <w:t xml:space="preserve">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、揭示课题：今天我们就要对学过的</w:t>
      </w:r>
      <w:r>
        <w:rPr>
          <w:color w:val="323E32"/>
        </w:rPr>
        <w:t>6</w:t>
      </w:r>
      <w:r>
        <w:rPr>
          <w:rFonts w:hint="eastAsia"/>
          <w:color w:val="323E32"/>
        </w:rPr>
        <w:t>个数字和相关的数学知识进行整理复习。（板书课题）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二、师生互动，梳理知识，建构网络</w:t>
      </w:r>
      <w:r>
        <w:rPr>
          <w:b/>
          <w:bCs/>
          <w:color w:val="323E32"/>
        </w:rPr>
        <w:t xml:space="preserve">    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、复习数的顺序</w:t>
      </w:r>
      <w:r>
        <w:rPr>
          <w:color w:val="323E32"/>
        </w:rPr>
        <w:t xml:space="preserve">     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教师（出示课本第</w:t>
      </w:r>
      <w:r>
        <w:rPr>
          <w:color w:val="323E32"/>
        </w:rPr>
        <w:t>33</w:t>
      </w:r>
      <w:r>
        <w:rPr>
          <w:rFonts w:hint="eastAsia"/>
          <w:color w:val="323E32"/>
        </w:rPr>
        <w:t>页练习七的第</w:t>
      </w:r>
      <w:r>
        <w:rPr>
          <w:color w:val="323E32"/>
        </w:rPr>
        <w:t>1</w:t>
      </w:r>
      <w:r>
        <w:rPr>
          <w:rFonts w:hint="eastAsia"/>
          <w:color w:val="323E32"/>
        </w:rPr>
        <w:t>题）：你能按顺序用</w:t>
      </w:r>
      <w:r>
        <w:rPr>
          <w:color w:val="323E32"/>
        </w:rPr>
        <w:t>6</w:t>
      </w:r>
      <w:r>
        <w:rPr>
          <w:rFonts w:hint="eastAsia"/>
          <w:color w:val="323E32"/>
        </w:rPr>
        <w:t>个数字给小鸽子的房屋编号吗？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、复习数和数比大小。</w:t>
      </w:r>
      <w:r>
        <w:rPr>
          <w:color w:val="323E32"/>
        </w:rPr>
        <w:t xml:space="preserve">     </w:t>
      </w:r>
      <w:r>
        <w:rPr>
          <w:rFonts w:hint="eastAsia"/>
          <w:color w:val="323E32"/>
        </w:rPr>
        <w:t>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）教师出示课本第</w:t>
      </w:r>
      <w:r>
        <w:rPr>
          <w:color w:val="323E32"/>
        </w:rPr>
        <w:t>3</w:t>
      </w:r>
      <w:r>
        <w:rPr>
          <w:rFonts w:hint="eastAsia"/>
          <w:color w:val="323E32"/>
        </w:rPr>
        <w:t>页的图，老师请来了几个动物朋友，仔细看看都有谁，它们分别有几只？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）教师出示“</w:t>
      </w:r>
      <w:r>
        <w:rPr>
          <w:color w:val="323E32"/>
        </w:rPr>
        <w:t>&gt;</w:t>
      </w:r>
      <w:r>
        <w:rPr>
          <w:rFonts w:hint="eastAsia"/>
          <w:color w:val="323E32"/>
        </w:rPr>
        <w:t>”和“</w:t>
      </w:r>
      <w:r>
        <w:rPr>
          <w:color w:val="323E32"/>
        </w:rPr>
        <w:t>&lt;</w:t>
      </w:r>
      <w:r>
        <w:rPr>
          <w:rFonts w:hint="eastAsia"/>
          <w:color w:val="323E32"/>
        </w:rPr>
        <w:t>”提问：这是什么符号？你能用这两个符号表示这三种动物之间的数量关系吗？把你想到的填在课本第</w:t>
      </w:r>
      <w:r>
        <w:rPr>
          <w:color w:val="323E32"/>
        </w:rPr>
        <w:t>32</w:t>
      </w:r>
      <w:r>
        <w:rPr>
          <w:rFonts w:hint="eastAsia"/>
          <w:color w:val="323E32"/>
        </w:rPr>
        <w:t>页。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）教师：在小组内互相说一说三种动物谁比谁多，谁比谁少。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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）教师：独立完成课本第</w:t>
      </w:r>
      <w:r>
        <w:rPr>
          <w:color w:val="323E32"/>
        </w:rPr>
        <w:t>33</w:t>
      </w:r>
      <w:r>
        <w:rPr>
          <w:rFonts w:hint="eastAsia"/>
          <w:color w:val="323E32"/>
        </w:rPr>
        <w:t>页练习七的第</w:t>
      </w:r>
      <w:r>
        <w:rPr>
          <w:color w:val="323E32"/>
        </w:rPr>
        <w:t>4</w:t>
      </w:r>
      <w:r>
        <w:rPr>
          <w:rFonts w:hint="eastAsia"/>
          <w:color w:val="323E32"/>
        </w:rPr>
        <w:t>、</w:t>
      </w:r>
      <w:r>
        <w:rPr>
          <w:color w:val="323E32"/>
        </w:rPr>
        <w:t>5</w:t>
      </w:r>
      <w:r>
        <w:rPr>
          <w:rFonts w:hint="eastAsia"/>
          <w:color w:val="323E32"/>
        </w:rPr>
        <w:t>两题。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在学生完成后组织学生进行集体讲评。</w:t>
      </w:r>
      <w:r>
        <w:rPr>
          <w:color w:val="323E32"/>
        </w:rPr>
        <w:t xml:space="preserve">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、复习</w:t>
      </w:r>
      <w:r>
        <w:rPr>
          <w:color w:val="323E32"/>
        </w:rPr>
        <w:t>5</w:t>
      </w:r>
      <w:r>
        <w:rPr>
          <w:rFonts w:hint="eastAsia"/>
          <w:color w:val="323E32"/>
        </w:rPr>
        <w:t>以内数的分解。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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）完成课本第</w:t>
      </w:r>
      <w:r>
        <w:rPr>
          <w:color w:val="323E32"/>
        </w:rPr>
        <w:t>32</w:t>
      </w:r>
      <w:r>
        <w:rPr>
          <w:rFonts w:hint="eastAsia"/>
          <w:color w:val="323E32"/>
        </w:rPr>
        <w:t>页的第</w:t>
      </w:r>
      <w:r>
        <w:rPr>
          <w:color w:val="323E32"/>
        </w:rPr>
        <w:t>2</w:t>
      </w:r>
      <w:r>
        <w:rPr>
          <w:rFonts w:hint="eastAsia"/>
          <w:color w:val="323E32"/>
        </w:rPr>
        <w:t>题。</w:t>
      </w:r>
      <w:r>
        <w:rPr>
          <w:color w:val="323E32"/>
        </w:rPr>
        <w:t xml:space="preserve"> 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）教师：在小组内把你填的内容小声地读一遍。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）教师：你能根据自己填的分解，写出加法和减法算式吗？动手试一试，比比看哪个小组写的最多。教师巡视指导。</w:t>
      </w:r>
      <w:r>
        <w:rPr>
          <w:color w:val="323E32"/>
        </w:rPr>
        <w:t xml:space="preserve">    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、整理表以内的加减法算式，归纳成表。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）分组请学生给写出的加减法算式，进行分类。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）组织学生反馈交流，分类的结果。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）请学生按分类的结果，整理成加减法表。教师巡视，提供指导意见。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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）出示课本第</w:t>
      </w:r>
      <w:r>
        <w:rPr>
          <w:color w:val="323E32"/>
        </w:rPr>
        <w:t>32</w:t>
      </w:r>
      <w:r>
        <w:rPr>
          <w:rFonts w:hint="eastAsia"/>
          <w:color w:val="323E32"/>
        </w:rPr>
        <w:t>页</w:t>
      </w:r>
      <w:r>
        <w:rPr>
          <w:color w:val="323E32"/>
        </w:rPr>
        <w:t>5</w:t>
      </w:r>
      <w:r>
        <w:rPr>
          <w:rFonts w:hint="eastAsia"/>
          <w:color w:val="323E32"/>
        </w:rPr>
        <w:t>以内加减法表，引导学生观察，你发现了什么？引导学生观察、探究加、减法中算式的排列规律。</w:t>
      </w:r>
      <w:r>
        <w:rPr>
          <w:color w:val="323E32"/>
        </w:rPr>
        <w:t xml:space="preserve">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三、课堂总结，提出要求</w:t>
      </w:r>
      <w:r>
        <w:rPr>
          <w:b/>
          <w:bCs/>
          <w:color w:val="323E32"/>
        </w:rPr>
        <w:t xml:space="preserve">    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、教师总结：今天我们对</w:t>
      </w:r>
      <w:r>
        <w:rPr>
          <w:color w:val="323E32"/>
        </w:rPr>
        <w:t>5</w:t>
      </w:r>
      <w:r>
        <w:rPr>
          <w:rFonts w:hint="eastAsia"/>
          <w:color w:val="323E32"/>
        </w:rPr>
        <w:t>以内加法和减法进行了整理，归纳成了表格。回去后大家要熟记表格中的算式和得数，进行又对又快的口算。</w:t>
      </w:r>
      <w:r>
        <w:rPr>
          <w:color w:val="323E32"/>
        </w:rPr>
        <w:t xml:space="preserve">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、课后作业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</w:t>
      </w:r>
      <w:r>
        <w:rPr>
          <w:rFonts w:hint="eastAsia"/>
          <w:color w:val="323E32"/>
        </w:rPr>
        <w:t>完成课本第</w:t>
      </w:r>
      <w:r>
        <w:rPr>
          <w:color w:val="323E32"/>
        </w:rPr>
        <w:t>33</w:t>
      </w:r>
      <w:r>
        <w:rPr>
          <w:rFonts w:hint="eastAsia"/>
          <w:color w:val="323E32"/>
        </w:rPr>
        <w:t>页练习七的第</w:t>
      </w:r>
      <w:r>
        <w:rPr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color w:val="323E32"/>
        </w:rPr>
        <w:t>3</w:t>
      </w:r>
      <w:r>
        <w:rPr>
          <w:rFonts w:hint="eastAsia"/>
          <w:color w:val="323E32"/>
        </w:rPr>
        <w:t>两题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四、板书设计：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323E32"/>
        </w:rPr>
        <w:t>整理和复习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0+0=0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1+0=1  0+1=1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2+0=2  1+1=2   0+2=2                                  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3+0=3  2+1=3   1+2=3   0+3=3                     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4+0=4  3+1=4   2+2=4   1+3=4  0+4=4</w:t>
      </w:r>
    </w:p>
    <w:p w:rsidR="00C9650C" w:rsidRDefault="00C9650C" w:rsidP="00D37AEE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5+0=5  4+1=5   3+2=5   2+3=5  1+4=5  0+5=5</w:t>
      </w:r>
    </w:p>
    <w:p w:rsidR="00C9650C" w:rsidRDefault="00C9650C"/>
    <w:sectPr w:rsidR="00C9650C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50C" w:rsidRDefault="00C9650C" w:rsidP="00C1584D">
      <w:r>
        <w:separator/>
      </w:r>
    </w:p>
  </w:endnote>
  <w:endnote w:type="continuationSeparator" w:id="0">
    <w:p w:rsidR="00C9650C" w:rsidRDefault="00C9650C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0C" w:rsidRDefault="00C965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0C" w:rsidRPr="00C1584D" w:rsidRDefault="00C9650C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0C" w:rsidRDefault="00C965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50C" w:rsidRDefault="00C9650C" w:rsidP="00C1584D">
      <w:r>
        <w:separator/>
      </w:r>
    </w:p>
  </w:footnote>
  <w:footnote w:type="continuationSeparator" w:id="0">
    <w:p w:rsidR="00C9650C" w:rsidRDefault="00C9650C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0C" w:rsidRDefault="00C965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0C" w:rsidRPr="00C1584D" w:rsidRDefault="00C9650C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0C" w:rsidRDefault="00C965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96F36"/>
    <w:rsid w:val="0069706E"/>
    <w:rsid w:val="006B2C84"/>
    <w:rsid w:val="006E4370"/>
    <w:rsid w:val="007426FB"/>
    <w:rsid w:val="00752063"/>
    <w:rsid w:val="00754167"/>
    <w:rsid w:val="0081366F"/>
    <w:rsid w:val="0093432D"/>
    <w:rsid w:val="00996271"/>
    <w:rsid w:val="009B1A35"/>
    <w:rsid w:val="00A529FB"/>
    <w:rsid w:val="00A63C94"/>
    <w:rsid w:val="00AE65CE"/>
    <w:rsid w:val="00BA04AA"/>
    <w:rsid w:val="00C1584D"/>
    <w:rsid w:val="00C9650C"/>
    <w:rsid w:val="00D37AEE"/>
    <w:rsid w:val="00E16F26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D37A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0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9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178</Words>
  <Characters>1019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2013-10-14T02:10:00Z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