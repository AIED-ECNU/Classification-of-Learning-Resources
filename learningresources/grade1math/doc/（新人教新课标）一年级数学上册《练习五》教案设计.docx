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A0" w:rsidRPr="00DA1488" w:rsidRDefault="00654AA0" w:rsidP="008034E6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DA1488">
        <w:rPr>
          <w:rFonts w:ascii="Times New Roman" w:hAnsi="Times New Roman" w:cs="Times New Roman" w:hint="eastAsia"/>
          <w:b/>
          <w:bCs/>
          <w:color w:val="323E32"/>
          <w:sz w:val="32"/>
          <w:szCs w:val="32"/>
        </w:rPr>
        <w:t>练习五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 w:rsidRPr="008034E6">
        <w:rPr>
          <w:color w:val="323E32"/>
        </w:rPr>
        <w:t> 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b/>
          <w:bCs/>
          <w:color w:val="323E32"/>
        </w:rPr>
        <w:t>教学内容</w:t>
      </w:r>
      <w:r w:rsidRPr="008034E6">
        <w:rPr>
          <w:rFonts w:hint="eastAsia"/>
          <w:color w:val="323E32"/>
        </w:rPr>
        <w:t>：义务教育教科书小学数学一年级上册教材第</w:t>
      </w:r>
      <w:r w:rsidRPr="008034E6">
        <w:rPr>
          <w:rFonts w:ascii="Times New Roman" w:hAnsi="Times New Roman" w:cs="Times New Roman"/>
          <w:color w:val="323E32"/>
        </w:rPr>
        <w:t>28~29</w:t>
      </w:r>
      <w:r w:rsidRPr="008034E6">
        <w:rPr>
          <w:rFonts w:hint="eastAsia"/>
          <w:color w:val="323E32"/>
        </w:rPr>
        <w:t>页。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b/>
          <w:bCs/>
          <w:color w:val="323E32"/>
        </w:rPr>
        <w:t>教学目标</w:t>
      </w:r>
      <w:r w:rsidRPr="008034E6">
        <w:rPr>
          <w:rFonts w:hint="eastAsia"/>
          <w:color w:val="323E32"/>
        </w:rPr>
        <w:t>：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、通过本节课的巩固练习，对所学的加、减法有一个更进一步的认识与了解，并且能够熟练地计算</w:t>
      </w:r>
      <w:r w:rsidRPr="008034E6">
        <w:rPr>
          <w:color w:val="323E32"/>
        </w:rPr>
        <w:t>5</w:t>
      </w:r>
      <w:r w:rsidRPr="008034E6">
        <w:rPr>
          <w:rFonts w:hint="eastAsia"/>
          <w:color w:val="323E32"/>
        </w:rPr>
        <w:t>以内的加减法。</w:t>
      </w:r>
      <w:r w:rsidRPr="008034E6">
        <w:rPr>
          <w:color w:val="323E32"/>
        </w:rPr>
        <w:br/>
        <w:t xml:space="preserve">    2</w:t>
      </w:r>
      <w:r w:rsidRPr="008034E6">
        <w:rPr>
          <w:rFonts w:hint="eastAsia"/>
          <w:color w:val="323E32"/>
        </w:rPr>
        <w:t>、结合图进行减法的对比练习，使学生进一步掌握加、减法之间的联系。</w:t>
      </w:r>
      <w:r w:rsidRPr="008034E6">
        <w:rPr>
          <w:color w:val="323E32"/>
        </w:rPr>
        <w:br/>
        <w:t xml:space="preserve">    3</w:t>
      </w:r>
      <w:r w:rsidRPr="008034E6">
        <w:rPr>
          <w:rFonts w:hint="eastAsia"/>
          <w:color w:val="323E32"/>
        </w:rPr>
        <w:t>、渗透辩证、统一的思想。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b/>
          <w:bCs/>
          <w:color w:val="323E32"/>
        </w:rPr>
        <w:t>教学重点</w:t>
      </w:r>
      <w:r w:rsidRPr="008034E6">
        <w:rPr>
          <w:rFonts w:hint="eastAsia"/>
          <w:color w:val="000000"/>
        </w:rPr>
        <w:t>：</w:t>
      </w:r>
      <w:r w:rsidRPr="008034E6">
        <w:rPr>
          <w:color w:val="323E32"/>
        </w:rPr>
        <w:t>5</w:t>
      </w:r>
      <w:r w:rsidRPr="008034E6">
        <w:rPr>
          <w:rFonts w:hint="eastAsia"/>
          <w:color w:val="323E32"/>
        </w:rPr>
        <w:t>以内的加减法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b/>
          <w:bCs/>
          <w:color w:val="323E32"/>
        </w:rPr>
        <w:t>教学难点</w:t>
      </w:r>
      <w:r w:rsidRPr="008034E6">
        <w:rPr>
          <w:rFonts w:hint="eastAsia"/>
          <w:color w:val="000000"/>
        </w:rPr>
        <w:t>：</w:t>
      </w:r>
      <w:r w:rsidRPr="008034E6">
        <w:rPr>
          <w:color w:val="323E32"/>
        </w:rPr>
        <w:t>5</w:t>
      </w:r>
      <w:r w:rsidRPr="008034E6">
        <w:rPr>
          <w:rFonts w:hint="eastAsia"/>
          <w:color w:val="323E32"/>
        </w:rPr>
        <w:t>以内的加减法</w:t>
      </w:r>
    </w:p>
    <w:p w:rsidR="00654AA0" w:rsidRPr="008034E6" w:rsidRDefault="00654AA0" w:rsidP="008034E6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8034E6">
        <w:rPr>
          <w:rFonts w:hint="eastAsia"/>
          <w:b/>
          <w:bCs/>
          <w:color w:val="323E32"/>
        </w:rPr>
        <w:t>教学准备</w:t>
      </w:r>
      <w:r w:rsidRPr="008034E6">
        <w:rPr>
          <w:rFonts w:hint="eastAsia"/>
          <w:color w:val="323E32"/>
        </w:rPr>
        <w:t>：小卡片</w:t>
      </w:r>
    </w:p>
    <w:p w:rsidR="00654AA0" w:rsidRPr="008034E6" w:rsidRDefault="00654AA0" w:rsidP="008034E6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8034E6">
        <w:rPr>
          <w:rFonts w:hint="eastAsia"/>
          <w:b/>
          <w:bCs/>
          <w:color w:val="323E32"/>
        </w:rPr>
        <w:t>教学过程：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一、基本训练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、按数的顺序填数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 xml:space="preserve">  1  </w:t>
      </w: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 xml:space="preserve"> </w:t>
      </w:r>
      <w:r w:rsidRPr="008034E6">
        <w:rPr>
          <w:rFonts w:hint="eastAsia"/>
          <w:color w:val="323E32"/>
        </w:rPr>
        <w:t>）</w:t>
      </w:r>
      <w:r w:rsidRPr="008034E6">
        <w:rPr>
          <w:color w:val="323E32"/>
        </w:rPr>
        <w:t xml:space="preserve"> 3  4  </w:t>
      </w: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 xml:space="preserve">  </w:t>
      </w:r>
      <w:r w:rsidRPr="008034E6">
        <w:rPr>
          <w:rFonts w:hint="eastAsia"/>
          <w:color w:val="323E32"/>
        </w:rPr>
        <w:t>）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 xml:space="preserve">  5  </w:t>
      </w: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 xml:space="preserve">   </w:t>
      </w:r>
      <w:r w:rsidRPr="008034E6">
        <w:rPr>
          <w:rFonts w:hint="eastAsia"/>
          <w:color w:val="323E32"/>
        </w:rPr>
        <w:t>）</w:t>
      </w:r>
      <w:r w:rsidRPr="008034E6">
        <w:rPr>
          <w:color w:val="323E32"/>
        </w:rPr>
        <w:t xml:space="preserve"> </w:t>
      </w: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 xml:space="preserve">   </w:t>
      </w:r>
      <w:r w:rsidRPr="008034E6">
        <w:rPr>
          <w:rFonts w:hint="eastAsia"/>
          <w:color w:val="323E32"/>
        </w:rPr>
        <w:t>）</w:t>
      </w:r>
      <w:r w:rsidRPr="008034E6">
        <w:rPr>
          <w:color w:val="323E32"/>
        </w:rPr>
        <w:t xml:space="preserve">  2  1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 xml:space="preserve">  </w:t>
      </w: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 xml:space="preserve">  </w:t>
      </w:r>
      <w:r w:rsidRPr="008034E6">
        <w:rPr>
          <w:rFonts w:hint="eastAsia"/>
          <w:color w:val="323E32"/>
        </w:rPr>
        <w:t>）</w:t>
      </w:r>
      <w:r w:rsidRPr="008034E6">
        <w:rPr>
          <w:color w:val="323E32"/>
        </w:rPr>
        <w:t xml:space="preserve"> </w:t>
      </w: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 xml:space="preserve">  </w:t>
      </w:r>
      <w:r w:rsidRPr="008034E6">
        <w:rPr>
          <w:rFonts w:hint="eastAsia"/>
          <w:color w:val="323E32"/>
        </w:rPr>
        <w:t>）</w:t>
      </w:r>
      <w:r w:rsidRPr="008034E6">
        <w:rPr>
          <w:color w:val="323E32"/>
        </w:rPr>
        <w:t xml:space="preserve"> 3 </w:t>
      </w: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 xml:space="preserve">  </w:t>
      </w:r>
      <w:r w:rsidRPr="008034E6">
        <w:rPr>
          <w:rFonts w:hint="eastAsia"/>
          <w:color w:val="323E32"/>
        </w:rPr>
        <w:t>）</w:t>
      </w:r>
      <w:r w:rsidRPr="008034E6">
        <w:rPr>
          <w:color w:val="323E32"/>
        </w:rPr>
        <w:t xml:space="preserve"> </w:t>
      </w: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 xml:space="preserve">  </w:t>
      </w:r>
      <w:r w:rsidRPr="008034E6">
        <w:rPr>
          <w:rFonts w:hint="eastAsia"/>
          <w:color w:val="323E32"/>
        </w:rPr>
        <w:t>）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 xml:space="preserve">  </w:t>
      </w:r>
      <w:r w:rsidRPr="008034E6">
        <w:rPr>
          <w:rFonts w:hint="eastAsia"/>
          <w:color w:val="323E32"/>
        </w:rPr>
        <w:t>（学生口答）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2</w:t>
      </w:r>
      <w:r w:rsidRPr="008034E6">
        <w:rPr>
          <w:rFonts w:hint="eastAsia"/>
          <w:color w:val="323E32"/>
        </w:rPr>
        <w:t>、数的组成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ind w:firstLine="120"/>
        <w:rPr>
          <w:color w:val="323E32"/>
        </w:rPr>
      </w:pPr>
      <w:r w:rsidRPr="008034E6">
        <w:rPr>
          <w:color w:val="323E32"/>
        </w:rPr>
        <w:t xml:space="preserve"> </w:t>
      </w:r>
      <w:r w:rsidRPr="008034E6">
        <w:rPr>
          <w:rFonts w:hint="eastAsia"/>
          <w:color w:val="323E32"/>
        </w:rPr>
        <w:t>□</w:t>
      </w:r>
      <w:r w:rsidRPr="008034E6">
        <w:rPr>
          <w:color w:val="323E32"/>
        </w:rPr>
        <w:t xml:space="preserve">    5     </w:t>
      </w:r>
      <w:r w:rsidRPr="008034E6">
        <w:rPr>
          <w:rFonts w:hint="eastAsia"/>
          <w:color w:val="323E32"/>
        </w:rPr>
        <w:t>□</w:t>
      </w:r>
      <w:r w:rsidRPr="008034E6">
        <w:rPr>
          <w:color w:val="323E32"/>
        </w:rPr>
        <w:t xml:space="preserve">     5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 w:rsidRPr="008034E6">
        <w:rPr>
          <w:color w:val="323E32"/>
        </w:rPr>
        <w:t xml:space="preserve">2  3  1  </w:t>
      </w:r>
      <w:r w:rsidRPr="008034E6">
        <w:rPr>
          <w:rFonts w:hint="eastAsia"/>
          <w:color w:val="323E32"/>
        </w:rPr>
        <w:t>□</w:t>
      </w:r>
      <w:r w:rsidRPr="008034E6">
        <w:rPr>
          <w:color w:val="323E32"/>
        </w:rPr>
        <w:t xml:space="preserve">  2  2   3 </w:t>
      </w:r>
      <w:r w:rsidRPr="008034E6">
        <w:rPr>
          <w:rFonts w:hint="eastAsia"/>
          <w:color w:val="323E32"/>
        </w:rPr>
        <w:t>□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二、指导练习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、</w:t>
      </w:r>
      <w:r w:rsidRPr="008034E6">
        <w:rPr>
          <w:color w:val="323E32"/>
        </w:rPr>
        <w:t>P29</w:t>
      </w:r>
      <w:r w:rsidRPr="008034E6">
        <w:rPr>
          <w:rFonts w:hint="eastAsia"/>
          <w:color w:val="323E32"/>
        </w:rPr>
        <w:t>页的第</w:t>
      </w:r>
      <w:r w:rsidRPr="008034E6">
        <w:rPr>
          <w:color w:val="323E32"/>
        </w:rPr>
        <w:t>8</w:t>
      </w:r>
      <w:r w:rsidRPr="008034E6">
        <w:rPr>
          <w:rFonts w:hint="eastAsia"/>
          <w:color w:val="323E32"/>
        </w:rPr>
        <w:t>题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ind w:firstLine="120"/>
        <w:rPr>
          <w:color w:val="323E32"/>
        </w:rPr>
      </w:pPr>
      <w:r w:rsidRPr="008034E6">
        <w:rPr>
          <w:rFonts w:hint="eastAsia"/>
          <w:color w:val="323E32"/>
        </w:rPr>
        <w:t>让学们认真观察</w:t>
      </w:r>
      <w:r w:rsidRPr="008034E6">
        <w:rPr>
          <w:color w:val="323E32"/>
        </w:rPr>
        <w:t xml:space="preserve"> :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>1)4</w:t>
      </w:r>
      <w:r w:rsidRPr="008034E6">
        <w:rPr>
          <w:rFonts w:hint="eastAsia"/>
          <w:color w:val="323E32"/>
        </w:rPr>
        <w:t>人小组的同学之间互相说图意，再指名说图意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>2)</w:t>
      </w:r>
      <w:r w:rsidRPr="008034E6">
        <w:rPr>
          <w:rFonts w:hint="eastAsia"/>
          <w:color w:val="323E32"/>
        </w:rPr>
        <w:t>要求还剩下几条，用什么方法进行计算，如何列式？请你在书中完成。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>3</w:t>
      </w:r>
      <w:r w:rsidRPr="008034E6">
        <w:rPr>
          <w:rFonts w:hint="eastAsia"/>
          <w:color w:val="323E32"/>
        </w:rPr>
        <w:t>）全班集体评价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>4</w:t>
      </w:r>
      <w:r w:rsidRPr="008034E6">
        <w:rPr>
          <w:rFonts w:hint="eastAsia"/>
          <w:color w:val="323E32"/>
        </w:rPr>
        <w:t>）出示铁锹图，教学方法同上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2</w:t>
      </w:r>
      <w:r w:rsidRPr="008034E6">
        <w:rPr>
          <w:rFonts w:hint="eastAsia"/>
          <w:color w:val="323E32"/>
        </w:rPr>
        <w:t>、</w:t>
      </w:r>
      <w:r w:rsidRPr="008034E6">
        <w:rPr>
          <w:color w:val="323E32"/>
        </w:rPr>
        <w:t>P28</w:t>
      </w:r>
      <w:r w:rsidRPr="008034E6">
        <w:rPr>
          <w:rFonts w:hint="eastAsia"/>
          <w:color w:val="323E32"/>
        </w:rPr>
        <w:t>页第</w:t>
      </w: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、</w:t>
      </w:r>
      <w:r w:rsidRPr="008034E6">
        <w:rPr>
          <w:color w:val="323E32"/>
        </w:rPr>
        <w:t>3</w:t>
      </w:r>
      <w:r w:rsidRPr="008034E6">
        <w:rPr>
          <w:rFonts w:hint="eastAsia"/>
          <w:color w:val="323E32"/>
        </w:rPr>
        <w:t>题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）看图把算式填完整。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>2</w:t>
      </w:r>
      <w:r w:rsidRPr="008034E6">
        <w:rPr>
          <w:rFonts w:hint="eastAsia"/>
          <w:color w:val="323E32"/>
        </w:rPr>
        <w:t>）先让学生看图说图意</w:t>
      </w:r>
      <w:r w:rsidRPr="008034E6">
        <w:rPr>
          <w:color w:val="323E32"/>
        </w:rPr>
        <w:t xml:space="preserve"> </w:t>
      </w:r>
      <w:r w:rsidRPr="008034E6">
        <w:rPr>
          <w:rFonts w:hint="eastAsia"/>
          <w:color w:val="323E32"/>
        </w:rPr>
        <w:t>把算式补充完整。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3</w:t>
      </w:r>
      <w:r w:rsidRPr="008034E6">
        <w:rPr>
          <w:rFonts w:hint="eastAsia"/>
          <w:color w:val="323E32"/>
        </w:rPr>
        <w:t>、请你用</w:t>
      </w:r>
      <w:r w:rsidRPr="008034E6">
        <w:rPr>
          <w:color w:val="323E32"/>
        </w:rPr>
        <w:t>5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3</w:t>
      </w:r>
      <w:r w:rsidRPr="008034E6">
        <w:rPr>
          <w:rFonts w:hint="eastAsia"/>
          <w:color w:val="323E32"/>
        </w:rPr>
        <w:t>和</w:t>
      </w:r>
      <w:r w:rsidRPr="008034E6">
        <w:rPr>
          <w:color w:val="323E32"/>
        </w:rPr>
        <w:t>2</w:t>
      </w:r>
      <w:r w:rsidRPr="008034E6">
        <w:rPr>
          <w:rFonts w:hint="eastAsia"/>
          <w:color w:val="323E32"/>
        </w:rPr>
        <w:t>＋</w:t>
      </w:r>
      <w:r w:rsidRPr="008034E6">
        <w:rPr>
          <w:color w:val="323E32"/>
        </w:rPr>
        <w:t>3</w:t>
      </w:r>
      <w:r w:rsidRPr="008034E6">
        <w:rPr>
          <w:rFonts w:hint="eastAsia"/>
          <w:color w:val="323E32"/>
        </w:rPr>
        <w:t>各编一个小故事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）先每个同学在自己组里编，再请人在全班编。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>2</w:t>
      </w:r>
      <w:r w:rsidRPr="008034E6">
        <w:rPr>
          <w:rFonts w:hint="eastAsia"/>
          <w:color w:val="323E32"/>
        </w:rPr>
        <w:t>）评一评：谁编的最好？有什么优点？有什么不足的地方？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4</w:t>
      </w:r>
      <w:r w:rsidRPr="008034E6">
        <w:rPr>
          <w:rFonts w:hint="eastAsia"/>
          <w:color w:val="323E32"/>
        </w:rPr>
        <w:t>、比一比，看谁做得又对又快。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（</w:t>
      </w: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）第</w:t>
      </w:r>
      <w:r w:rsidRPr="008034E6">
        <w:rPr>
          <w:color w:val="323E32"/>
        </w:rPr>
        <w:t>28</w:t>
      </w:r>
      <w:r w:rsidRPr="008034E6">
        <w:rPr>
          <w:rFonts w:hint="eastAsia"/>
          <w:color w:val="323E32"/>
        </w:rPr>
        <w:t>页的第</w:t>
      </w:r>
      <w:r w:rsidRPr="008034E6">
        <w:rPr>
          <w:color w:val="323E32"/>
        </w:rPr>
        <w:t>2</w:t>
      </w:r>
      <w:r w:rsidRPr="008034E6">
        <w:rPr>
          <w:rFonts w:hint="eastAsia"/>
          <w:color w:val="323E32"/>
        </w:rPr>
        <w:t>、</w:t>
      </w:r>
      <w:r w:rsidRPr="008034E6">
        <w:rPr>
          <w:color w:val="323E32"/>
        </w:rPr>
        <w:t>4</w:t>
      </w:r>
      <w:r w:rsidRPr="008034E6">
        <w:rPr>
          <w:rFonts w:hint="eastAsia"/>
          <w:color w:val="323E32"/>
        </w:rPr>
        <w:t>题。全班进行评价。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三、数学小游戏：回家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、每个同学发一个数学小卡片，在黑板上贴上数字</w:t>
      </w: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、</w:t>
      </w:r>
      <w:r w:rsidRPr="008034E6">
        <w:rPr>
          <w:color w:val="323E32"/>
        </w:rPr>
        <w:t>2</w:t>
      </w:r>
      <w:r w:rsidRPr="008034E6">
        <w:rPr>
          <w:rFonts w:hint="eastAsia"/>
          <w:color w:val="323E32"/>
        </w:rPr>
        <w:t>、</w:t>
      </w:r>
      <w:r w:rsidRPr="008034E6">
        <w:rPr>
          <w:color w:val="323E32"/>
        </w:rPr>
        <w:t>3</w:t>
      </w:r>
      <w:r w:rsidRPr="008034E6">
        <w:rPr>
          <w:rFonts w:hint="eastAsia"/>
          <w:color w:val="323E32"/>
        </w:rPr>
        <w:t>、</w:t>
      </w:r>
      <w:r w:rsidRPr="008034E6">
        <w:rPr>
          <w:color w:val="323E32"/>
        </w:rPr>
        <w:t>4</w:t>
      </w:r>
      <w:r w:rsidRPr="008034E6">
        <w:rPr>
          <w:rFonts w:hint="eastAsia"/>
          <w:color w:val="323E32"/>
        </w:rPr>
        <w:t>、</w:t>
      </w:r>
      <w:r w:rsidRPr="008034E6">
        <w:rPr>
          <w:color w:val="323E32"/>
        </w:rPr>
        <w:t>5</w:t>
      </w:r>
      <w:r w:rsidRPr="008034E6">
        <w:rPr>
          <w:rFonts w:hint="eastAsia"/>
          <w:color w:val="323E32"/>
        </w:rPr>
        <w:t>，每个同学根据自己的卡片的得数，把这些小卡片送回家，看谁送得又对又快。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color w:val="323E32"/>
        </w:rPr>
        <w:t>四、听算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、教师说算式，学生直接写得数，比一比，看谁做得又对又快，能得</w:t>
      </w:r>
      <w:r w:rsidRPr="008034E6">
        <w:rPr>
          <w:color w:val="323E32"/>
        </w:rPr>
        <w:t>100</w:t>
      </w:r>
      <w:r w:rsidRPr="008034E6">
        <w:rPr>
          <w:rFonts w:hint="eastAsia"/>
          <w:color w:val="323E32"/>
        </w:rPr>
        <w:t>分。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＋</w:t>
      </w:r>
      <w:r w:rsidRPr="008034E6">
        <w:rPr>
          <w:color w:val="323E32"/>
        </w:rPr>
        <w:t>3  4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2  5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1  4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3  2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1  1</w:t>
      </w:r>
      <w:r w:rsidRPr="008034E6">
        <w:rPr>
          <w:rFonts w:hint="eastAsia"/>
          <w:color w:val="323E32"/>
        </w:rPr>
        <w:t>＋</w:t>
      </w:r>
      <w:r w:rsidRPr="008034E6">
        <w:rPr>
          <w:color w:val="323E32"/>
        </w:rPr>
        <w:t xml:space="preserve">1 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2</w:t>
      </w:r>
      <w:r w:rsidRPr="008034E6">
        <w:rPr>
          <w:rFonts w:hint="eastAsia"/>
          <w:color w:val="323E32"/>
        </w:rPr>
        <w:t>＋</w:t>
      </w:r>
      <w:r w:rsidRPr="008034E6">
        <w:rPr>
          <w:color w:val="323E32"/>
        </w:rPr>
        <w:t>1  3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2  3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1  2</w:t>
      </w:r>
      <w:r w:rsidRPr="008034E6">
        <w:rPr>
          <w:rFonts w:hint="eastAsia"/>
          <w:color w:val="323E32"/>
        </w:rPr>
        <w:t>＋</w:t>
      </w:r>
      <w:r w:rsidRPr="008034E6">
        <w:rPr>
          <w:color w:val="323E32"/>
        </w:rPr>
        <w:t>2  3</w:t>
      </w:r>
      <w:r w:rsidRPr="008034E6">
        <w:rPr>
          <w:rFonts w:hint="eastAsia"/>
          <w:color w:val="323E32"/>
        </w:rPr>
        <w:t>＋</w:t>
      </w:r>
      <w:r w:rsidRPr="008034E6">
        <w:rPr>
          <w:color w:val="323E32"/>
        </w:rPr>
        <w:t>1  4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1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>1</w:t>
      </w:r>
      <w:r w:rsidRPr="008034E6">
        <w:rPr>
          <w:rFonts w:hint="eastAsia"/>
          <w:color w:val="323E32"/>
        </w:rPr>
        <w:t>＋</w:t>
      </w:r>
      <w:r w:rsidRPr="008034E6">
        <w:rPr>
          <w:color w:val="323E32"/>
        </w:rPr>
        <w:t>4  2</w:t>
      </w:r>
      <w:r w:rsidRPr="008034E6">
        <w:rPr>
          <w:rFonts w:hint="eastAsia"/>
          <w:color w:val="323E32"/>
        </w:rPr>
        <w:t>＋</w:t>
      </w:r>
      <w:r w:rsidRPr="008034E6">
        <w:rPr>
          <w:color w:val="323E32"/>
        </w:rPr>
        <w:t>3  5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2  5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3  5</w:t>
      </w:r>
      <w:r w:rsidRPr="008034E6">
        <w:rPr>
          <w:rFonts w:hint="eastAsia"/>
          <w:color w:val="323E32"/>
        </w:rPr>
        <w:t>－</w:t>
      </w:r>
      <w:r w:rsidRPr="008034E6">
        <w:rPr>
          <w:color w:val="323E32"/>
        </w:rPr>
        <w:t>4  3</w:t>
      </w:r>
      <w:r w:rsidRPr="008034E6">
        <w:rPr>
          <w:rFonts w:hint="eastAsia"/>
          <w:color w:val="323E32"/>
        </w:rPr>
        <w:t>＋</w:t>
      </w:r>
      <w:r w:rsidRPr="008034E6">
        <w:rPr>
          <w:color w:val="323E32"/>
        </w:rPr>
        <w:t>2</w:t>
      </w:r>
    </w:p>
    <w:p w:rsidR="00654AA0" w:rsidRPr="008034E6" w:rsidRDefault="00654AA0" w:rsidP="008034E6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8034E6">
        <w:rPr>
          <w:rFonts w:hint="eastAsia"/>
          <w:color w:val="323E32"/>
        </w:rPr>
        <w:t>（全班集体订正，对做得全对的同学给予鼓励）</w:t>
      </w:r>
    </w:p>
    <w:p w:rsidR="00654AA0" w:rsidRPr="008034E6" w:rsidRDefault="00654AA0" w:rsidP="008034E6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8034E6">
        <w:rPr>
          <w:rFonts w:hint="eastAsia"/>
          <w:b/>
          <w:bCs/>
          <w:color w:val="323E32"/>
        </w:rPr>
        <w:t>五、总结：</w:t>
      </w:r>
      <w:r w:rsidRPr="008034E6">
        <w:rPr>
          <w:rFonts w:hint="eastAsia"/>
          <w:color w:val="323E32"/>
        </w:rPr>
        <w:t>这节课有什么收获？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rFonts w:hint="eastAsia"/>
          <w:b/>
          <w:bCs/>
          <w:color w:val="323E32"/>
        </w:rPr>
        <w:t>六、板书设计：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 xml:space="preserve">                        </w:t>
      </w:r>
      <w:r w:rsidRPr="008034E6">
        <w:rPr>
          <w:rFonts w:hint="eastAsia"/>
          <w:color w:val="323E32"/>
        </w:rPr>
        <w:t>练习五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 xml:space="preserve">                       5- 3</w:t>
      </w:r>
      <w:r w:rsidRPr="008034E6">
        <w:rPr>
          <w:rFonts w:hint="eastAsia"/>
          <w:color w:val="323E32"/>
        </w:rPr>
        <w:t>＝</w:t>
      </w:r>
      <w:r w:rsidRPr="008034E6">
        <w:rPr>
          <w:rFonts w:ascii="Tahoma" w:hAnsi="Tahoma" w:cs="Tahoma"/>
          <w:color w:val="323E32"/>
        </w:rPr>
        <w:t>2</w:t>
      </w:r>
    </w:p>
    <w:p w:rsidR="00654AA0" w:rsidRPr="008034E6" w:rsidRDefault="00654AA0" w:rsidP="008034E6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8034E6">
        <w:rPr>
          <w:color w:val="323E32"/>
        </w:rPr>
        <w:t xml:space="preserve">                       2+3=5 </w:t>
      </w:r>
    </w:p>
    <w:p w:rsidR="00654AA0" w:rsidRPr="008034E6" w:rsidRDefault="00654AA0" w:rsidP="008034E6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8034E6">
        <w:rPr>
          <w:color w:val="323E32"/>
        </w:rPr>
        <w:t> </w:t>
      </w:r>
    </w:p>
    <w:p w:rsidR="00654AA0" w:rsidRPr="008034E6" w:rsidRDefault="00654AA0">
      <w:pPr>
        <w:rPr>
          <w:sz w:val="24"/>
          <w:szCs w:val="24"/>
        </w:rPr>
      </w:pPr>
    </w:p>
    <w:sectPr w:rsidR="00654AA0" w:rsidRPr="008034E6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AA0" w:rsidRDefault="00654AA0" w:rsidP="00C1584D">
      <w:r>
        <w:separator/>
      </w:r>
    </w:p>
  </w:endnote>
  <w:endnote w:type="continuationSeparator" w:id="0">
    <w:p w:rsidR="00654AA0" w:rsidRDefault="00654AA0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AA0" w:rsidRDefault="00654A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AA0" w:rsidRPr="00C1584D" w:rsidRDefault="00654AA0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AA0" w:rsidRDefault="00654A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AA0" w:rsidRDefault="00654AA0" w:rsidP="00C1584D">
      <w:r>
        <w:separator/>
      </w:r>
    </w:p>
  </w:footnote>
  <w:footnote w:type="continuationSeparator" w:id="0">
    <w:p w:rsidR="00654AA0" w:rsidRDefault="00654AA0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AA0" w:rsidRDefault="00654A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AA0" w:rsidRPr="00C1584D" w:rsidRDefault="00654AA0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AA0" w:rsidRDefault="00654AA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247D3"/>
    <w:rsid w:val="0008641F"/>
    <w:rsid w:val="000E19AE"/>
    <w:rsid w:val="000F709A"/>
    <w:rsid w:val="001A1A57"/>
    <w:rsid w:val="001A6F16"/>
    <w:rsid w:val="001C5678"/>
    <w:rsid w:val="001D5500"/>
    <w:rsid w:val="002156D9"/>
    <w:rsid w:val="00296C7B"/>
    <w:rsid w:val="002E01D8"/>
    <w:rsid w:val="002E5638"/>
    <w:rsid w:val="002F6374"/>
    <w:rsid w:val="00312F82"/>
    <w:rsid w:val="00372795"/>
    <w:rsid w:val="0039311C"/>
    <w:rsid w:val="003F5645"/>
    <w:rsid w:val="00497E49"/>
    <w:rsid w:val="004C6904"/>
    <w:rsid w:val="00557252"/>
    <w:rsid w:val="00564838"/>
    <w:rsid w:val="00614251"/>
    <w:rsid w:val="00654AA0"/>
    <w:rsid w:val="0069706E"/>
    <w:rsid w:val="006B2C84"/>
    <w:rsid w:val="006E4370"/>
    <w:rsid w:val="007426FB"/>
    <w:rsid w:val="00752063"/>
    <w:rsid w:val="00754167"/>
    <w:rsid w:val="008034E6"/>
    <w:rsid w:val="008B5363"/>
    <w:rsid w:val="0093432D"/>
    <w:rsid w:val="00996271"/>
    <w:rsid w:val="00996E3E"/>
    <w:rsid w:val="009B1A35"/>
    <w:rsid w:val="00A149A1"/>
    <w:rsid w:val="00A529FB"/>
    <w:rsid w:val="00A63C94"/>
    <w:rsid w:val="00BA04AA"/>
    <w:rsid w:val="00C1584D"/>
    <w:rsid w:val="00C958C5"/>
    <w:rsid w:val="00DA1488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8034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89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94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94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9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142</Words>
  <Characters>812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14</cp:revision>
  <dcterms:created xsi:type="dcterms:W3CDTF">2013-09-09T10:00:00Z</dcterms:created>
  <dcterms:modified xsi:type="dcterms:W3CDTF">2013-10-14T02:07:00Z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