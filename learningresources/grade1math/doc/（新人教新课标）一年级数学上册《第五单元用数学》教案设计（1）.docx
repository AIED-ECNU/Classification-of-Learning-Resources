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653" w:rsidRPr="00154226" w:rsidRDefault="00106653" w:rsidP="008C28AA">
      <w:pPr>
        <w:pStyle w:val="NormalWeb"/>
        <w:spacing w:before="0" w:beforeAutospacing="0" w:after="0" w:afterAutospacing="0" w:line="360" w:lineRule="auto"/>
        <w:jc w:val="center"/>
        <w:rPr>
          <w:sz w:val="32"/>
          <w:szCs w:val="32"/>
        </w:rPr>
      </w:pPr>
      <w:r w:rsidRPr="00154226">
        <w:rPr>
          <w:rFonts w:hint="eastAsia"/>
          <w:b/>
          <w:bCs/>
          <w:sz w:val="32"/>
          <w:szCs w:val="32"/>
        </w:rPr>
        <w:t>用数学</w:t>
      </w:r>
    </w:p>
    <w:p w:rsidR="00106653" w:rsidRPr="00154226" w:rsidRDefault="00106653" w:rsidP="008C28AA">
      <w:pPr>
        <w:pStyle w:val="NormalWeb"/>
        <w:spacing w:before="0" w:beforeAutospacing="0" w:after="0" w:afterAutospacing="0" w:line="360" w:lineRule="auto"/>
      </w:pPr>
      <w:r w:rsidRPr="00154226">
        <w:rPr>
          <w:rFonts w:hint="eastAsia"/>
          <w:b/>
          <w:bCs/>
        </w:rPr>
        <w:t>教学内容：</w:t>
      </w:r>
      <w:r w:rsidRPr="00154226">
        <w:rPr>
          <w:rFonts w:hint="eastAsia"/>
        </w:rPr>
        <w:t>义务教育教科书小学数学一年级上册教材第</w:t>
      </w:r>
      <w:r w:rsidRPr="00154226">
        <w:t>46~47</w:t>
      </w:r>
      <w:r w:rsidRPr="00154226">
        <w:rPr>
          <w:rFonts w:hint="eastAsia"/>
        </w:rPr>
        <w:t>页。</w:t>
      </w:r>
    </w:p>
    <w:p w:rsidR="00106653" w:rsidRPr="00154226" w:rsidRDefault="00106653" w:rsidP="008C28AA">
      <w:pPr>
        <w:pStyle w:val="NormalWeb"/>
        <w:spacing w:before="0" w:beforeAutospacing="0" w:after="0" w:afterAutospacing="0" w:line="360" w:lineRule="auto"/>
      </w:pPr>
      <w:r w:rsidRPr="00154226">
        <w:rPr>
          <w:rFonts w:hint="eastAsia"/>
          <w:b/>
          <w:bCs/>
        </w:rPr>
        <w:t>教学目标：</w:t>
      </w:r>
    </w:p>
    <w:p w:rsidR="00106653" w:rsidRPr="00154226" w:rsidRDefault="00106653" w:rsidP="008C28AA">
      <w:pPr>
        <w:pStyle w:val="NormalWeb"/>
        <w:spacing w:before="0" w:beforeAutospacing="0" w:after="0" w:afterAutospacing="0" w:line="360" w:lineRule="auto"/>
        <w:ind w:firstLine="420"/>
      </w:pPr>
      <w:r w:rsidRPr="00154226">
        <w:rPr>
          <w:rFonts w:ascii="Tahoma" w:hAnsi="Tahoma" w:cs="Tahoma"/>
        </w:rPr>
        <w:t>1</w:t>
      </w:r>
      <w:r w:rsidRPr="00154226">
        <w:rPr>
          <w:rFonts w:hint="eastAsia"/>
        </w:rPr>
        <w:t>、认识并理解大括号和问号的意义，能借助图画正确分析题意。</w:t>
      </w:r>
    </w:p>
    <w:p w:rsidR="00106653" w:rsidRPr="00154226" w:rsidRDefault="00106653" w:rsidP="00444083">
      <w:pPr>
        <w:pStyle w:val="NormalWeb"/>
        <w:spacing w:before="0" w:beforeAutospacing="0" w:after="0" w:afterAutospacing="0" w:line="360" w:lineRule="auto"/>
        <w:ind w:leftChars="227" w:left="31680"/>
      </w:pPr>
      <w:r w:rsidRPr="00154226">
        <w:t>2</w:t>
      </w:r>
      <w:r w:rsidRPr="00154226">
        <w:rPr>
          <w:rFonts w:hint="eastAsia"/>
        </w:rPr>
        <w:t>、会用</w:t>
      </w:r>
      <w:r w:rsidRPr="00154226">
        <w:rPr>
          <w:rFonts w:ascii="Tahoma" w:hAnsi="Tahoma" w:cs="Tahoma"/>
        </w:rPr>
        <w:t>6</w:t>
      </w:r>
      <w:r w:rsidRPr="00154226">
        <w:rPr>
          <w:rFonts w:hint="eastAsia"/>
        </w:rPr>
        <w:t>和</w:t>
      </w:r>
      <w:r w:rsidRPr="00154226">
        <w:rPr>
          <w:rFonts w:ascii="Tahoma" w:hAnsi="Tahoma" w:cs="Tahoma"/>
        </w:rPr>
        <w:t>7</w:t>
      </w:r>
      <w:r w:rsidRPr="00154226">
        <w:rPr>
          <w:rFonts w:hint="eastAsia"/>
        </w:rPr>
        <w:t>的加减法解决生活中的简单问题，初步感受数学与日常生活的密切联系，体验学数学、用数学的乐趣，渗透热爱大自然的教育。</w:t>
      </w:r>
    </w:p>
    <w:p w:rsidR="00106653" w:rsidRPr="00154226" w:rsidRDefault="00106653" w:rsidP="008C28AA">
      <w:pPr>
        <w:pStyle w:val="NormalWeb"/>
        <w:spacing w:before="0" w:beforeAutospacing="0" w:after="0" w:afterAutospacing="0" w:line="360" w:lineRule="auto"/>
      </w:pPr>
      <w:r w:rsidRPr="00154226">
        <w:rPr>
          <w:rFonts w:hint="eastAsia"/>
          <w:b/>
          <w:bCs/>
        </w:rPr>
        <w:t>教学重点</w:t>
      </w:r>
      <w:r w:rsidRPr="00154226">
        <w:rPr>
          <w:rFonts w:hint="eastAsia"/>
        </w:rPr>
        <w:t>：认识并理解大括号和问号的意义，能借助图画正确分析题意。</w:t>
      </w:r>
    </w:p>
    <w:p w:rsidR="00106653" w:rsidRPr="00154226" w:rsidRDefault="00106653" w:rsidP="008C28AA">
      <w:pPr>
        <w:pStyle w:val="NormalWeb"/>
        <w:spacing w:before="0" w:beforeAutospacing="0" w:after="0" w:afterAutospacing="0" w:line="360" w:lineRule="auto"/>
      </w:pPr>
      <w:r w:rsidRPr="00154226">
        <w:rPr>
          <w:rFonts w:hint="eastAsia"/>
          <w:b/>
          <w:bCs/>
        </w:rPr>
        <w:t>教学难点</w:t>
      </w:r>
      <w:r w:rsidRPr="00154226">
        <w:rPr>
          <w:rFonts w:hint="eastAsia"/>
        </w:rPr>
        <w:t>：正确地解决问题。</w:t>
      </w:r>
    </w:p>
    <w:p w:rsidR="00106653" w:rsidRPr="00154226" w:rsidRDefault="00106653" w:rsidP="008C28AA">
      <w:pPr>
        <w:pStyle w:val="NormalWeb"/>
        <w:spacing w:before="0" w:beforeAutospacing="0" w:after="0" w:afterAutospacing="0" w:line="360" w:lineRule="auto"/>
      </w:pPr>
      <w:r w:rsidRPr="00154226">
        <w:rPr>
          <w:rFonts w:hint="eastAsia"/>
          <w:b/>
          <w:bCs/>
        </w:rPr>
        <w:t>教学准备</w:t>
      </w:r>
      <w:r w:rsidRPr="00154226">
        <w:rPr>
          <w:rFonts w:hint="eastAsia"/>
        </w:rPr>
        <w:t>：主题图。</w:t>
      </w:r>
    </w:p>
    <w:p w:rsidR="00106653" w:rsidRPr="00154226" w:rsidRDefault="00106653" w:rsidP="008C28AA">
      <w:pPr>
        <w:pStyle w:val="NormalWeb"/>
        <w:spacing w:before="0" w:beforeAutospacing="0" w:after="0" w:afterAutospacing="0" w:line="360" w:lineRule="auto"/>
      </w:pPr>
      <w:r w:rsidRPr="00154226">
        <w:rPr>
          <w:rFonts w:hint="eastAsia"/>
          <w:b/>
          <w:bCs/>
        </w:rPr>
        <w:t>教学过程</w:t>
      </w:r>
      <w:r w:rsidRPr="00154226">
        <w:rPr>
          <w:rFonts w:hint="eastAsia"/>
        </w:rPr>
        <w:t>：</w:t>
      </w:r>
    </w:p>
    <w:p w:rsidR="00106653" w:rsidRPr="00154226" w:rsidRDefault="00106653" w:rsidP="008C28AA">
      <w:pPr>
        <w:pStyle w:val="NormalWeb"/>
        <w:spacing w:before="0" w:beforeAutospacing="0" w:after="0" w:afterAutospacing="0" w:line="360" w:lineRule="auto"/>
      </w:pPr>
      <w:r w:rsidRPr="00154226">
        <w:rPr>
          <w:rFonts w:hint="eastAsia"/>
        </w:rPr>
        <w:t>一、创设情景，引入新知</w:t>
      </w:r>
    </w:p>
    <w:p w:rsidR="00106653" w:rsidRPr="00154226" w:rsidRDefault="00106653" w:rsidP="008C28AA">
      <w:pPr>
        <w:pStyle w:val="NormalWeb"/>
        <w:spacing w:before="0" w:beforeAutospacing="0" w:after="0" w:afterAutospacing="0" w:line="360" w:lineRule="auto"/>
      </w:pPr>
      <w:r w:rsidRPr="00154226">
        <w:t>1</w:t>
      </w:r>
      <w:r w:rsidRPr="00154226">
        <w:rPr>
          <w:rFonts w:hint="eastAsia"/>
        </w:rPr>
        <w:t>、谈话：小朋友，金色的秋天到了，果实累累，你们想去看看吗？</w:t>
      </w:r>
    </w:p>
    <w:p w:rsidR="00106653" w:rsidRPr="00154226" w:rsidRDefault="00106653" w:rsidP="008C28AA">
      <w:pPr>
        <w:pStyle w:val="NormalWeb"/>
        <w:spacing w:before="0" w:beforeAutospacing="0" w:after="0" w:afterAutospacing="0" w:line="360" w:lineRule="auto"/>
      </w:pPr>
      <w:r w:rsidRPr="00154226">
        <w:t>2</w:t>
      </w:r>
      <w:r w:rsidRPr="00154226">
        <w:rPr>
          <w:rFonts w:hint="eastAsia"/>
        </w:rPr>
        <w:t>、出示主题图：你看到了什么？</w:t>
      </w:r>
    </w:p>
    <w:p w:rsidR="00106653" w:rsidRPr="00154226" w:rsidRDefault="00106653" w:rsidP="008C28AA">
      <w:pPr>
        <w:pStyle w:val="NormalWeb"/>
        <w:spacing w:before="0" w:beforeAutospacing="0" w:after="0" w:afterAutospacing="0" w:line="360" w:lineRule="auto"/>
        <w:ind w:left="720" w:hanging="720"/>
      </w:pPr>
      <w:r w:rsidRPr="00154226">
        <w:t xml:space="preserve"> </w:t>
      </w:r>
      <w:r w:rsidRPr="00154226">
        <w:rPr>
          <w:rFonts w:hint="eastAsia"/>
        </w:rPr>
        <w:t>（</w:t>
      </w:r>
      <w:r w:rsidRPr="00154226">
        <w:t>1</w:t>
      </w:r>
      <w:r w:rsidRPr="00154226">
        <w:rPr>
          <w:rFonts w:hint="eastAsia"/>
        </w:rPr>
        <w:t>）生说图意：原来有</w:t>
      </w:r>
      <w:r w:rsidRPr="00154226">
        <w:t>4</w:t>
      </w:r>
      <w:r w:rsidRPr="00154226">
        <w:rPr>
          <w:rFonts w:hint="eastAsia"/>
        </w:rPr>
        <w:t>个小朋友，又跑来了</w:t>
      </w:r>
      <w:r w:rsidRPr="00154226">
        <w:t>2</w:t>
      </w:r>
      <w:r w:rsidRPr="00154226">
        <w:rPr>
          <w:rFonts w:hint="eastAsia"/>
        </w:rPr>
        <w:t>个小朋友，（板书出示：大括号和问号）</w:t>
      </w:r>
    </w:p>
    <w:p w:rsidR="00106653" w:rsidRPr="00154226" w:rsidRDefault="00106653" w:rsidP="008C28AA">
      <w:pPr>
        <w:pStyle w:val="NormalWeb"/>
        <w:spacing w:before="0" w:beforeAutospacing="0" w:after="0" w:afterAutospacing="0" w:line="360" w:lineRule="auto"/>
        <w:ind w:left="600" w:hanging="600"/>
      </w:pPr>
      <w:r w:rsidRPr="00154226">
        <w:rPr>
          <w:rFonts w:hint="eastAsia"/>
        </w:rPr>
        <w:t>（</w:t>
      </w:r>
      <w:r w:rsidRPr="00154226">
        <w:t>2</w:t>
      </w:r>
      <w:r w:rsidRPr="00154226">
        <w:rPr>
          <w:rFonts w:hint="eastAsia"/>
        </w:rPr>
        <w:t>）谁能说说大括号的意思？学生回答：把原来的小朋友和跑来的小朋友合起来。根据学生回答把大括号改变方向说意思</w:t>
      </w:r>
    </w:p>
    <w:p w:rsidR="00106653" w:rsidRPr="00154226" w:rsidRDefault="00106653" w:rsidP="008C28AA">
      <w:pPr>
        <w:pStyle w:val="NormalWeb"/>
        <w:spacing w:before="0" w:beforeAutospacing="0" w:after="0" w:afterAutospacing="0" w:line="360" w:lineRule="auto"/>
      </w:pPr>
      <w:r w:rsidRPr="00154226">
        <w:rPr>
          <w:rFonts w:hint="eastAsia"/>
        </w:rPr>
        <w:t>（</w:t>
      </w:r>
      <w:r w:rsidRPr="00154226">
        <w:t>3</w:t>
      </w:r>
      <w:r w:rsidRPr="00154226">
        <w:rPr>
          <w:rFonts w:hint="eastAsia"/>
        </w:rPr>
        <w:t>）这个问号是什么意思？学生答：要提出一共有几个小朋友，才打上问号。</w:t>
      </w:r>
    </w:p>
    <w:p w:rsidR="00106653" w:rsidRPr="00154226" w:rsidRDefault="00106653" w:rsidP="008C28AA">
      <w:pPr>
        <w:pStyle w:val="NormalWeb"/>
        <w:spacing w:before="0" w:beforeAutospacing="0" w:after="0" w:afterAutospacing="0" w:line="360" w:lineRule="auto"/>
      </w:pPr>
      <w:r w:rsidRPr="00154226">
        <w:rPr>
          <w:rFonts w:hint="eastAsia"/>
        </w:rPr>
        <w:t>（</w:t>
      </w:r>
      <w:r w:rsidRPr="00154226">
        <w:t>4)</w:t>
      </w:r>
      <w:r w:rsidRPr="00154226">
        <w:rPr>
          <w:rFonts w:hint="eastAsia"/>
        </w:rPr>
        <w:t>解决问题，列出算式</w:t>
      </w:r>
      <w:r w:rsidRPr="00154226">
        <w:t>2+4=6</w:t>
      </w:r>
      <w:r w:rsidRPr="00154226">
        <w:rPr>
          <w:rFonts w:hint="eastAsia"/>
        </w:rPr>
        <w:t>问：“</w:t>
      </w:r>
      <w:r w:rsidRPr="00154226">
        <w:t>2</w:t>
      </w:r>
      <w:r w:rsidRPr="00154226">
        <w:rPr>
          <w:rFonts w:hint="eastAsia"/>
        </w:rPr>
        <w:t>、</w:t>
      </w:r>
      <w:r w:rsidRPr="00154226">
        <w:t>4</w:t>
      </w:r>
      <w:r w:rsidRPr="00154226">
        <w:rPr>
          <w:rFonts w:hint="eastAsia"/>
        </w:rPr>
        <w:t>、</w:t>
      </w:r>
      <w:r w:rsidRPr="00154226">
        <w:t>6</w:t>
      </w:r>
      <w:r w:rsidRPr="00154226">
        <w:rPr>
          <w:rFonts w:hint="eastAsia"/>
        </w:rPr>
        <w:t>”分别表示什么？</w:t>
      </w:r>
    </w:p>
    <w:p w:rsidR="00106653" w:rsidRPr="00154226" w:rsidRDefault="00106653" w:rsidP="008C28AA">
      <w:pPr>
        <w:pStyle w:val="NormalWeb"/>
        <w:spacing w:before="0" w:beforeAutospacing="0" w:after="0" w:afterAutospacing="0" w:line="360" w:lineRule="auto"/>
      </w:pPr>
      <w:r w:rsidRPr="00154226">
        <w:rPr>
          <w:rFonts w:hint="eastAsia"/>
        </w:rPr>
        <w:t>（</w:t>
      </w:r>
      <w:r w:rsidRPr="00154226">
        <w:t>5</w:t>
      </w:r>
      <w:r w:rsidRPr="00154226">
        <w:rPr>
          <w:rFonts w:hint="eastAsia"/>
        </w:rPr>
        <w:t>）引导学生质疑：为什么用加法？</w:t>
      </w:r>
    </w:p>
    <w:p w:rsidR="00106653" w:rsidRPr="00154226" w:rsidRDefault="00106653" w:rsidP="008C28AA">
      <w:pPr>
        <w:pStyle w:val="NormalWeb"/>
        <w:spacing w:before="0" w:beforeAutospacing="0" w:after="0" w:afterAutospacing="0" w:line="360" w:lineRule="auto"/>
      </w:pPr>
      <w:r w:rsidRPr="00154226">
        <w:t>3</w:t>
      </w:r>
      <w:r w:rsidRPr="00154226">
        <w:rPr>
          <w:rFonts w:hint="eastAsia"/>
        </w:rPr>
        <w:t>、出示第二幅图</w:t>
      </w:r>
    </w:p>
    <w:p w:rsidR="00106653" w:rsidRPr="00154226" w:rsidRDefault="00106653" w:rsidP="008C28AA">
      <w:pPr>
        <w:pStyle w:val="NormalWeb"/>
        <w:spacing w:before="0" w:beforeAutospacing="0" w:after="0" w:afterAutospacing="0" w:line="360" w:lineRule="auto"/>
      </w:pPr>
      <w:r w:rsidRPr="00154226">
        <w:rPr>
          <w:rFonts w:hint="eastAsia"/>
        </w:rPr>
        <w:t>（</w:t>
      </w:r>
      <w:r w:rsidRPr="00154226">
        <w:t>1</w:t>
      </w:r>
      <w:r w:rsidRPr="00154226">
        <w:rPr>
          <w:rFonts w:hint="eastAsia"/>
        </w:rPr>
        <w:t>）与第一幅图比较有什么不同？</w:t>
      </w:r>
    </w:p>
    <w:p w:rsidR="00106653" w:rsidRPr="00154226" w:rsidRDefault="00106653" w:rsidP="008C28AA">
      <w:pPr>
        <w:pStyle w:val="NormalWeb"/>
        <w:spacing w:before="0" w:beforeAutospacing="0" w:after="0" w:afterAutospacing="0" w:line="360" w:lineRule="auto"/>
      </w:pPr>
      <w:r w:rsidRPr="00154226">
        <w:rPr>
          <w:rFonts w:hint="eastAsia"/>
        </w:rPr>
        <w:t>（</w:t>
      </w:r>
      <w:r w:rsidRPr="00154226">
        <w:t>2</w:t>
      </w:r>
      <w:r w:rsidRPr="00154226">
        <w:rPr>
          <w:rFonts w:hint="eastAsia"/>
        </w:rPr>
        <w:t>）引导学生说图意</w:t>
      </w:r>
    </w:p>
    <w:p w:rsidR="00106653" w:rsidRPr="00154226" w:rsidRDefault="00106653" w:rsidP="008C28AA">
      <w:pPr>
        <w:pStyle w:val="NormalWeb"/>
        <w:spacing w:before="0" w:beforeAutospacing="0" w:after="0" w:afterAutospacing="0" w:line="360" w:lineRule="auto"/>
      </w:pPr>
      <w:r w:rsidRPr="00154226">
        <w:rPr>
          <w:rFonts w:hint="eastAsia"/>
        </w:rPr>
        <w:t>（</w:t>
      </w:r>
      <w:r w:rsidRPr="00154226">
        <w:t>3</w:t>
      </w:r>
      <w:r w:rsidRPr="00154226">
        <w:rPr>
          <w:rFonts w:hint="eastAsia"/>
        </w:rPr>
        <w:t>）列式计算：</w:t>
      </w:r>
      <w:r w:rsidRPr="00154226">
        <w:t xml:space="preserve">7-3=4     </w:t>
      </w:r>
      <w:r w:rsidRPr="00154226">
        <w:rPr>
          <w:rFonts w:hint="eastAsia"/>
        </w:rPr>
        <w:t>“</w:t>
      </w:r>
      <w:r w:rsidRPr="00154226">
        <w:t>7</w:t>
      </w:r>
      <w:r w:rsidRPr="00154226">
        <w:rPr>
          <w:rFonts w:hint="eastAsia"/>
        </w:rPr>
        <w:t>、</w:t>
      </w:r>
      <w:r w:rsidRPr="00154226">
        <w:t>3</w:t>
      </w:r>
      <w:r w:rsidRPr="00154226">
        <w:rPr>
          <w:rFonts w:hint="eastAsia"/>
        </w:rPr>
        <w:t>、</w:t>
      </w:r>
      <w:r w:rsidRPr="00154226">
        <w:t>4</w:t>
      </w:r>
      <w:r w:rsidRPr="00154226">
        <w:rPr>
          <w:rFonts w:hint="eastAsia"/>
        </w:rPr>
        <w:t>”分别表示什么？</w:t>
      </w:r>
    </w:p>
    <w:p w:rsidR="00106653" w:rsidRPr="00154226" w:rsidRDefault="00106653" w:rsidP="008C28AA">
      <w:pPr>
        <w:pStyle w:val="NormalWeb"/>
        <w:spacing w:before="0" w:beforeAutospacing="0" w:after="0" w:afterAutospacing="0" w:line="360" w:lineRule="auto"/>
      </w:pPr>
      <w:r w:rsidRPr="00154226">
        <w:rPr>
          <w:rFonts w:hint="eastAsia"/>
        </w:rPr>
        <w:t>（</w:t>
      </w:r>
      <w:r w:rsidRPr="00154226">
        <w:t>4</w:t>
      </w:r>
      <w:r w:rsidRPr="00154226">
        <w:rPr>
          <w:rFonts w:hint="eastAsia"/>
        </w:rPr>
        <w:t>）把问号放在另一边，引导学生说图意，列算式。</w:t>
      </w:r>
    </w:p>
    <w:p w:rsidR="00106653" w:rsidRPr="00154226" w:rsidRDefault="00106653" w:rsidP="008C28AA">
      <w:pPr>
        <w:pStyle w:val="NormalWeb"/>
        <w:spacing w:before="0" w:beforeAutospacing="0" w:after="0" w:afterAutospacing="0" w:line="360" w:lineRule="auto"/>
      </w:pPr>
      <w:r w:rsidRPr="00154226">
        <w:t>4</w:t>
      </w:r>
      <w:r w:rsidRPr="00154226">
        <w:rPr>
          <w:rFonts w:hint="eastAsia"/>
        </w:rPr>
        <w:t>、及时反馈，了解学生的掌握情况</w:t>
      </w:r>
    </w:p>
    <w:p w:rsidR="00106653" w:rsidRPr="00154226" w:rsidRDefault="00106653" w:rsidP="008C28AA">
      <w:pPr>
        <w:pStyle w:val="NormalWeb"/>
        <w:spacing w:before="0" w:beforeAutospacing="0" w:after="0" w:afterAutospacing="0" w:line="360" w:lineRule="auto"/>
        <w:ind w:firstLine="360"/>
      </w:pPr>
      <w:r w:rsidRPr="00154226">
        <w:rPr>
          <w:rFonts w:hint="eastAsia"/>
        </w:rPr>
        <w:t>做一做中的两题</w:t>
      </w:r>
    </w:p>
    <w:p w:rsidR="00106653" w:rsidRPr="00154226" w:rsidRDefault="00106653" w:rsidP="008C28AA">
      <w:pPr>
        <w:pStyle w:val="NormalWeb"/>
        <w:spacing w:before="0" w:beforeAutospacing="0" w:after="0" w:afterAutospacing="0" w:line="360" w:lineRule="auto"/>
      </w:pPr>
      <w:r w:rsidRPr="00154226">
        <w:t>5</w:t>
      </w:r>
      <w:r w:rsidRPr="00154226">
        <w:rPr>
          <w:rFonts w:hint="eastAsia"/>
        </w:rPr>
        <w:t>、小结揭题</w:t>
      </w:r>
    </w:p>
    <w:p w:rsidR="00106653" w:rsidRPr="00154226" w:rsidRDefault="00106653" w:rsidP="008C28AA">
      <w:pPr>
        <w:pStyle w:val="NormalWeb"/>
        <w:spacing w:before="0" w:beforeAutospacing="0" w:after="0" w:afterAutospacing="0" w:line="360" w:lineRule="auto"/>
      </w:pPr>
      <w:r w:rsidRPr="00154226">
        <w:rPr>
          <w:rFonts w:hint="eastAsia"/>
        </w:rPr>
        <w:t>二、应用新知，培养能力</w:t>
      </w:r>
    </w:p>
    <w:p w:rsidR="00106653" w:rsidRPr="00154226" w:rsidRDefault="00106653" w:rsidP="008C28AA">
      <w:pPr>
        <w:pStyle w:val="NormalWeb"/>
        <w:spacing w:before="0" w:beforeAutospacing="0" w:after="0" w:afterAutospacing="0" w:line="360" w:lineRule="auto"/>
      </w:pPr>
      <w:r w:rsidRPr="00154226">
        <w:t>1</w:t>
      </w:r>
      <w:r w:rsidRPr="00154226">
        <w:rPr>
          <w:rFonts w:hint="eastAsia"/>
        </w:rPr>
        <w:t>、练习书</w:t>
      </w:r>
      <w:r w:rsidRPr="00154226">
        <w:t>P51</w:t>
      </w:r>
      <w:r w:rsidRPr="00154226">
        <w:rPr>
          <w:rFonts w:hint="eastAsia"/>
        </w:rPr>
        <w:t>页</w:t>
      </w:r>
    </w:p>
    <w:p w:rsidR="00106653" w:rsidRPr="00154226" w:rsidRDefault="00106653" w:rsidP="008C28AA">
      <w:pPr>
        <w:pStyle w:val="NormalWeb"/>
        <w:spacing w:before="0" w:beforeAutospacing="0" w:after="0" w:afterAutospacing="0" w:line="360" w:lineRule="auto"/>
      </w:pPr>
      <w:r w:rsidRPr="00154226">
        <w:rPr>
          <w:rFonts w:hint="eastAsia"/>
        </w:rPr>
        <w:t>（</w:t>
      </w:r>
      <w:r w:rsidRPr="00154226">
        <w:t>1</w:t>
      </w:r>
      <w:r w:rsidRPr="00154226">
        <w:rPr>
          <w:rFonts w:hint="eastAsia"/>
        </w:rPr>
        <w:t>）看图说意思并列式计算</w:t>
      </w:r>
    </w:p>
    <w:p w:rsidR="00106653" w:rsidRPr="00154226" w:rsidRDefault="00106653" w:rsidP="008C28AA">
      <w:pPr>
        <w:pStyle w:val="NormalWeb"/>
        <w:spacing w:before="0" w:beforeAutospacing="0" w:after="0" w:afterAutospacing="0" w:line="360" w:lineRule="auto"/>
      </w:pPr>
      <w:r w:rsidRPr="00154226">
        <w:t>2</w:t>
      </w:r>
      <w:r w:rsidRPr="00154226">
        <w:rPr>
          <w:rFonts w:hint="eastAsia"/>
        </w:rPr>
        <w:t>、画图让学生练习。</w:t>
      </w:r>
    </w:p>
    <w:p w:rsidR="00106653" w:rsidRPr="00154226" w:rsidRDefault="00106653" w:rsidP="008C28AA">
      <w:pPr>
        <w:pStyle w:val="NormalWeb"/>
        <w:spacing w:before="0" w:beforeAutospacing="0" w:after="0" w:afterAutospacing="0" w:line="360" w:lineRule="auto"/>
      </w:pPr>
      <w:r w:rsidRPr="00154226">
        <w:rPr>
          <w:rFonts w:hint="eastAsia"/>
        </w:rPr>
        <w:t>三、及时总结，拓展延伸</w:t>
      </w:r>
    </w:p>
    <w:p w:rsidR="00106653" w:rsidRPr="00154226" w:rsidRDefault="00106653" w:rsidP="008C28AA">
      <w:pPr>
        <w:pStyle w:val="NormalWeb"/>
        <w:spacing w:before="0" w:beforeAutospacing="0" w:after="0" w:afterAutospacing="0" w:line="360" w:lineRule="auto"/>
        <w:ind w:firstLine="480"/>
      </w:pPr>
      <w:r w:rsidRPr="00154226">
        <w:rPr>
          <w:rFonts w:hint="eastAsia"/>
        </w:rPr>
        <w:t>在日常生活中，注意观察周围还有哪些地方也有数学，比一比，看一看，说一说，看谁是数学小博士。</w:t>
      </w:r>
    </w:p>
    <w:p w:rsidR="00106653" w:rsidRPr="00154226" w:rsidRDefault="00106653" w:rsidP="008C28AA">
      <w:pPr>
        <w:pStyle w:val="NormalWeb"/>
        <w:spacing w:before="0" w:beforeAutospacing="0" w:after="0" w:afterAutospacing="0" w:line="360" w:lineRule="auto"/>
      </w:pPr>
      <w:r w:rsidRPr="00154226">
        <w:rPr>
          <w:rFonts w:hint="eastAsia"/>
        </w:rPr>
        <w:t>四、板书设计：</w:t>
      </w:r>
      <w:r w:rsidRPr="00154226">
        <w:t xml:space="preserve">                  </w:t>
      </w:r>
    </w:p>
    <w:p w:rsidR="00106653" w:rsidRPr="00154226" w:rsidRDefault="00106653" w:rsidP="008C28AA">
      <w:pPr>
        <w:pStyle w:val="NormalWeb"/>
        <w:spacing w:before="0" w:beforeAutospacing="0" w:after="0" w:afterAutospacing="0" w:line="360" w:lineRule="auto"/>
        <w:ind w:firstLine="2760"/>
      </w:pPr>
      <w:r w:rsidRPr="00154226">
        <w:rPr>
          <w:rFonts w:hint="eastAsia"/>
        </w:rPr>
        <w:t>用数学</w:t>
      </w:r>
    </w:p>
    <w:p w:rsidR="00106653" w:rsidRPr="00154226" w:rsidRDefault="00106653" w:rsidP="008C28AA">
      <w:pPr>
        <w:pStyle w:val="NormalWeb"/>
        <w:spacing w:before="0" w:beforeAutospacing="0" w:after="0" w:afterAutospacing="0" w:line="360" w:lineRule="auto"/>
      </w:pPr>
      <w:r w:rsidRPr="00154226">
        <w:t xml:space="preserve">                   4</w:t>
      </w:r>
      <w:r w:rsidRPr="00154226">
        <w:rPr>
          <w:rFonts w:hint="eastAsia"/>
        </w:rPr>
        <w:t>个人</w:t>
      </w:r>
      <w:r w:rsidRPr="00154226">
        <w:t xml:space="preserve">      </w:t>
      </w:r>
      <w:r w:rsidRPr="00154226">
        <w:rPr>
          <w:rFonts w:ascii="Times New Roman" w:hAnsi="Times New Roman" w:cs="Times New Roman"/>
        </w:rPr>
        <w:t>2</w:t>
      </w:r>
      <w:r w:rsidRPr="00154226">
        <w:rPr>
          <w:rFonts w:hint="eastAsia"/>
        </w:rPr>
        <w:t>个人</w:t>
      </w:r>
    </w:p>
    <w:p w:rsidR="00106653" w:rsidRPr="00154226" w:rsidRDefault="00106653" w:rsidP="008C28AA">
      <w:pPr>
        <w:pStyle w:val="NormalWeb"/>
        <w:spacing w:before="0" w:beforeAutospacing="0" w:after="0" w:afterAutospacing="0" w:line="360" w:lineRule="auto"/>
      </w:pPr>
      <w:r w:rsidRPr="00154226">
        <w:t xml:space="preserve">                          </w:t>
      </w:r>
      <w:r w:rsidRPr="00154226">
        <w:rPr>
          <w:rFonts w:hint="eastAsia"/>
        </w:rPr>
        <w:t>？人</w:t>
      </w:r>
    </w:p>
    <w:p w:rsidR="00106653" w:rsidRPr="00154226" w:rsidRDefault="00106653" w:rsidP="008C28AA">
      <w:pPr>
        <w:pStyle w:val="NormalWeb"/>
        <w:spacing w:before="0" w:beforeAutospacing="0" w:after="0" w:afterAutospacing="0" w:line="360" w:lineRule="auto"/>
      </w:pPr>
      <w:r w:rsidRPr="00154226">
        <w:t xml:space="preserve">                        4+2=6</w:t>
      </w:r>
    </w:p>
    <w:p w:rsidR="00106653" w:rsidRPr="00154226" w:rsidRDefault="00106653" w:rsidP="008C28AA">
      <w:pPr>
        <w:pStyle w:val="NormalWeb"/>
        <w:spacing w:before="0" w:beforeAutospacing="0" w:after="0" w:afterAutospacing="0" w:line="360" w:lineRule="auto"/>
      </w:pPr>
      <w:r w:rsidRPr="00154226">
        <w:t xml:space="preserve">                   </w:t>
      </w:r>
      <w:r w:rsidRPr="00154226">
        <w:rPr>
          <w:rFonts w:hint="eastAsia"/>
        </w:rPr>
        <w:t>？个</w:t>
      </w:r>
      <w:r w:rsidRPr="00154226">
        <w:t xml:space="preserve">       </w:t>
      </w:r>
      <w:r w:rsidRPr="00154226">
        <w:rPr>
          <w:rFonts w:ascii="Times New Roman" w:hAnsi="Times New Roman" w:cs="Times New Roman"/>
        </w:rPr>
        <w:t>3</w:t>
      </w:r>
      <w:r w:rsidRPr="00154226">
        <w:rPr>
          <w:rFonts w:hint="eastAsia"/>
        </w:rPr>
        <w:t>个</w:t>
      </w:r>
    </w:p>
    <w:p w:rsidR="00106653" w:rsidRPr="00154226" w:rsidRDefault="00106653" w:rsidP="008C28AA">
      <w:pPr>
        <w:pStyle w:val="NormalWeb"/>
        <w:spacing w:before="0" w:beforeAutospacing="0" w:after="0" w:afterAutospacing="0" w:line="360" w:lineRule="auto"/>
      </w:pPr>
      <w:r w:rsidRPr="00154226">
        <w:t xml:space="preserve">                        7</w:t>
      </w:r>
      <w:r w:rsidRPr="00154226">
        <w:rPr>
          <w:rFonts w:hint="eastAsia"/>
        </w:rPr>
        <w:t>个</w:t>
      </w:r>
      <w:r w:rsidRPr="00154226">
        <w:t xml:space="preserve"> </w:t>
      </w:r>
    </w:p>
    <w:p w:rsidR="00106653" w:rsidRPr="00154226" w:rsidRDefault="00106653" w:rsidP="008C28AA">
      <w:pPr>
        <w:pStyle w:val="NormalWeb"/>
        <w:spacing w:before="0" w:beforeAutospacing="0" w:after="0" w:afterAutospacing="0" w:line="360" w:lineRule="auto"/>
      </w:pPr>
      <w:r w:rsidRPr="00154226">
        <w:t xml:space="preserve">                      7—</w:t>
      </w:r>
      <w:r w:rsidRPr="00154226">
        <w:rPr>
          <w:rFonts w:ascii="Times New Roman" w:hAnsi="Times New Roman" w:cs="Times New Roman"/>
        </w:rPr>
        <w:t>3=4</w:t>
      </w:r>
    </w:p>
    <w:p w:rsidR="00106653" w:rsidRPr="00154226" w:rsidRDefault="00106653"/>
    <w:sectPr w:rsidR="00106653" w:rsidRPr="00154226" w:rsidSect="006142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6653" w:rsidRDefault="00106653" w:rsidP="00C1584D">
      <w:r>
        <w:separator/>
      </w:r>
    </w:p>
  </w:endnote>
  <w:endnote w:type="continuationSeparator" w:id="0">
    <w:p w:rsidR="00106653" w:rsidRDefault="00106653" w:rsidP="00C158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653" w:rsidRDefault="0010665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653" w:rsidRPr="00C1584D" w:rsidRDefault="00106653" w:rsidP="00C1584D">
    <w:pPr>
      <w:pStyle w:val="Foo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8" type="#_x0000_t75" alt="toubu-putong.jpg" style="width:414pt;height:15pt;visibility:visible">
          <v:imagedata r:id="rId1" o:title="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653" w:rsidRDefault="0010665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6653" w:rsidRDefault="00106653" w:rsidP="00C1584D">
      <w:r>
        <w:separator/>
      </w:r>
    </w:p>
  </w:footnote>
  <w:footnote w:type="continuationSeparator" w:id="0">
    <w:p w:rsidR="00106653" w:rsidRDefault="00106653" w:rsidP="00C158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653" w:rsidRDefault="0010665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6" o:spid="_x0000_s2049" type="#_x0000_t75" style="position:absolute;left:0;text-align:left;margin-left:0;margin-top:0;width:414.85pt;height:558.45pt;z-index:-25165875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653" w:rsidRPr="00C1584D" w:rsidRDefault="00106653" w:rsidP="00C1584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7" o:spid="_x0000_s2050" type="#_x0000_t75" style="position:absolute;left:0;text-align:left;margin-left:-8.05pt;margin-top:32.1pt;width:414.85pt;height:558.45pt;z-index:-251657728;mso-position-horizontal-relative:margin;mso-position-vertical-relative:margin" o:allowincell="f">
          <v:imagedata r:id="rId1" o:title="" gain="19661f" blacklevel="22938f"/>
          <w10:wrap anchorx="margin" anchory="margin"/>
        </v:shape>
      </w:pict>
    </w:r>
    <w:r>
      <w:rPr>
        <w:noProof/>
      </w:rPr>
      <w:pict>
        <v:shape id="图片 0" o:spid="_x0000_i1026" type="#_x0000_t75" alt="toubu-putong.jpg" style="width:414pt;height:15pt;visibility:visible">
          <v:imagedata r:id="rId2" o:title="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653" w:rsidRDefault="0010665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11015" o:spid="_x0000_s2051" type="#_x0000_t75" style="position:absolute;left:0;text-align:left;margin-left:0;margin-top:0;width:414.85pt;height:558.45pt;z-index:-25165977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584D"/>
    <w:rsid w:val="0002356A"/>
    <w:rsid w:val="0008641F"/>
    <w:rsid w:val="000E19AE"/>
    <w:rsid w:val="000F709A"/>
    <w:rsid w:val="001028CA"/>
    <w:rsid w:val="00106653"/>
    <w:rsid w:val="00106690"/>
    <w:rsid w:val="00154226"/>
    <w:rsid w:val="001A1A57"/>
    <w:rsid w:val="001A6F16"/>
    <w:rsid w:val="001C5678"/>
    <w:rsid w:val="001D5500"/>
    <w:rsid w:val="002156D9"/>
    <w:rsid w:val="002A18A7"/>
    <w:rsid w:val="002E5638"/>
    <w:rsid w:val="002F6374"/>
    <w:rsid w:val="00310B1E"/>
    <w:rsid w:val="00312F82"/>
    <w:rsid w:val="00372795"/>
    <w:rsid w:val="0039311C"/>
    <w:rsid w:val="003C4567"/>
    <w:rsid w:val="003F5645"/>
    <w:rsid w:val="00444083"/>
    <w:rsid w:val="00457E9D"/>
    <w:rsid w:val="00497E49"/>
    <w:rsid w:val="004C6904"/>
    <w:rsid w:val="00564838"/>
    <w:rsid w:val="00614251"/>
    <w:rsid w:val="0069706E"/>
    <w:rsid w:val="006B2C84"/>
    <w:rsid w:val="006E4370"/>
    <w:rsid w:val="007426FB"/>
    <w:rsid w:val="00752063"/>
    <w:rsid w:val="00754167"/>
    <w:rsid w:val="007912D6"/>
    <w:rsid w:val="007E618A"/>
    <w:rsid w:val="00863D44"/>
    <w:rsid w:val="008C28AA"/>
    <w:rsid w:val="0093432D"/>
    <w:rsid w:val="00996271"/>
    <w:rsid w:val="00996A9C"/>
    <w:rsid w:val="009B1A35"/>
    <w:rsid w:val="00A529FB"/>
    <w:rsid w:val="00A63C94"/>
    <w:rsid w:val="00BA04AA"/>
    <w:rsid w:val="00C1584D"/>
    <w:rsid w:val="00E65E6F"/>
    <w:rsid w:val="00EF3797"/>
    <w:rsid w:val="00F22949"/>
    <w:rsid w:val="00F47E9F"/>
    <w:rsid w:val="00F92399"/>
    <w:rsid w:val="00FE0308"/>
    <w:rsid w:val="00FE3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251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15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1584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15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1584D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C1584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1584D"/>
    <w:rPr>
      <w:rFonts w:cs="Times New Roman"/>
      <w:sz w:val="18"/>
      <w:szCs w:val="18"/>
    </w:rPr>
  </w:style>
  <w:style w:type="paragraph" w:styleId="NormalWeb">
    <w:name w:val="Normal (Web)"/>
    <w:basedOn w:val="Normal"/>
    <w:uiPriority w:val="99"/>
    <w:rsid w:val="008C28A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5482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8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8240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8241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48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482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48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2</Pages>
  <Words>131</Words>
  <Characters>753</Characters>
  <Application>Microsoft Office Outlook</Application>
  <DocSecurity>0</DocSecurity>
  <Lines>0</Lines>
  <Paragraphs>0</Paragraphs>
  <ScaleCrop>false</ScaleCrop>
  <Company>北京今日学易科技有限公司(Zxxk.Com)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普通资料上传.docx</dc:title>
  <dc:subject>普通资料上传.docx</dc:subject>
  <dc:creator>学科网(Zxxk.Com)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微软用户</cp:lastModifiedBy>
  <cp:revision>15</cp:revision>
  <dcterms:created xsi:type="dcterms:W3CDTF">2013-09-09T10:00:00Z</dcterms:created>
  <dcterms:modified xsi:type="dcterms:W3CDTF">2013-10-14T07:36:00Z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</Properties>
</file>