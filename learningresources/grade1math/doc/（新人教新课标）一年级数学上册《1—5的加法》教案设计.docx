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489" w:rsidRPr="00E17B3A" w:rsidRDefault="009B6489" w:rsidP="00E17B3A">
      <w:pPr>
        <w:widowControl/>
        <w:spacing w:line="360" w:lineRule="auto"/>
        <w:jc w:val="center"/>
        <w:rPr>
          <w:rFonts w:ascii="宋体" w:cs="宋体"/>
          <w:color w:val="323E32"/>
          <w:kern w:val="0"/>
          <w:sz w:val="32"/>
          <w:szCs w:val="32"/>
        </w:rPr>
      </w:pPr>
      <w:r w:rsidRPr="00E17B3A">
        <w:rPr>
          <w:rFonts w:ascii="宋体" w:hAnsi="宋体" w:cs="宋体"/>
          <w:b/>
          <w:bCs/>
          <w:color w:val="323E32"/>
          <w:kern w:val="0"/>
          <w:sz w:val="32"/>
          <w:szCs w:val="32"/>
        </w:rPr>
        <w:t>1—5</w:t>
      </w:r>
      <w:r w:rsidRPr="00E17B3A">
        <w:rPr>
          <w:rFonts w:ascii="宋体" w:hAnsi="宋体" w:cs="宋体" w:hint="eastAsia"/>
          <w:b/>
          <w:bCs/>
          <w:color w:val="323E32"/>
          <w:kern w:val="0"/>
          <w:sz w:val="32"/>
          <w:szCs w:val="32"/>
        </w:rPr>
        <w:t>的加法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b/>
          <w:bCs/>
          <w:color w:val="323E32"/>
          <w:kern w:val="0"/>
          <w:sz w:val="24"/>
          <w:szCs w:val="24"/>
        </w:rPr>
        <w:t>教学内容：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义务教育教科书小学数学一年级上册教材第</w:t>
      </w:r>
      <w:r w:rsidRPr="00E17B3A">
        <w:rPr>
          <w:rFonts w:ascii="Times New Roman" w:hAnsi="Times New Roman"/>
          <w:color w:val="323E32"/>
          <w:kern w:val="0"/>
          <w:sz w:val="24"/>
          <w:szCs w:val="24"/>
        </w:rPr>
        <w:t>25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页。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b/>
          <w:bCs/>
          <w:color w:val="323E32"/>
          <w:kern w:val="0"/>
          <w:sz w:val="24"/>
          <w:szCs w:val="24"/>
        </w:rPr>
        <w:t>教学目标：</w:t>
      </w:r>
    </w:p>
    <w:p w:rsidR="009B6489" w:rsidRPr="00E17B3A" w:rsidRDefault="009B6489" w:rsidP="00E17B3A">
      <w:pPr>
        <w:widowControl/>
        <w:spacing w:line="360" w:lineRule="auto"/>
        <w:ind w:firstLine="48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>1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、经历与同伴交流算法的过程，并在交流中优化算法。</w:t>
      </w:r>
    </w:p>
    <w:p w:rsidR="009B6489" w:rsidRPr="00E17B3A" w:rsidRDefault="009B6489" w:rsidP="00E17B3A">
      <w:pPr>
        <w:widowControl/>
        <w:spacing w:line="360" w:lineRule="auto"/>
        <w:ind w:firstLine="48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>2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、会用“数的组成”比较熟练地计算</w:t>
      </w:r>
      <w:r w:rsidRPr="00E17B3A">
        <w:rPr>
          <w:rFonts w:ascii="Times New Roman" w:hAnsi="Times New Roman"/>
          <w:color w:val="323E32"/>
          <w:kern w:val="0"/>
          <w:sz w:val="24"/>
          <w:szCs w:val="24"/>
        </w:rPr>
        <w:t>1</w:t>
      </w:r>
      <w:r>
        <w:rPr>
          <w:rFonts w:ascii="Times New Roman" w:hAnsi="Times New Roman"/>
          <w:color w:val="323E32"/>
          <w:kern w:val="0"/>
          <w:sz w:val="24"/>
          <w:szCs w:val="24"/>
        </w:rPr>
        <w:t>—</w:t>
      </w:r>
      <w:r w:rsidRPr="00E17B3A">
        <w:rPr>
          <w:rFonts w:ascii="Times New Roman" w:hAnsi="Times New Roman"/>
          <w:color w:val="323E32"/>
          <w:kern w:val="0"/>
          <w:sz w:val="24"/>
          <w:szCs w:val="24"/>
        </w:rPr>
        <w:t>5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的加法。</w:t>
      </w:r>
    </w:p>
    <w:p w:rsidR="009B6489" w:rsidRPr="00E17B3A" w:rsidRDefault="009B6489" w:rsidP="00E17B3A">
      <w:pPr>
        <w:widowControl/>
        <w:spacing w:line="360" w:lineRule="auto"/>
        <w:ind w:firstLine="48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>3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、通过观察、操作、表述等数学活动，获得成功体验，增强自信心。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b/>
          <w:bCs/>
          <w:color w:val="323E32"/>
          <w:kern w:val="0"/>
          <w:sz w:val="24"/>
          <w:szCs w:val="24"/>
        </w:rPr>
        <w:t>教学重点：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会用“数的组成”比较熟练地计算</w:t>
      </w:r>
      <w:r w:rsidRPr="00E17B3A">
        <w:rPr>
          <w:rFonts w:ascii="Times New Roman" w:hAnsi="Times New Roman"/>
          <w:color w:val="323E32"/>
          <w:kern w:val="0"/>
          <w:sz w:val="24"/>
          <w:szCs w:val="24"/>
        </w:rPr>
        <w:t>1</w:t>
      </w:r>
      <w:r>
        <w:rPr>
          <w:rFonts w:ascii="Times New Roman" w:hAnsi="Times New Roman"/>
          <w:color w:val="323E32"/>
          <w:kern w:val="0"/>
          <w:sz w:val="24"/>
          <w:szCs w:val="24"/>
        </w:rPr>
        <w:t>—</w:t>
      </w:r>
      <w:r w:rsidRPr="00E17B3A">
        <w:rPr>
          <w:rFonts w:ascii="Times New Roman" w:hAnsi="Times New Roman"/>
          <w:color w:val="323E32"/>
          <w:kern w:val="0"/>
          <w:sz w:val="24"/>
          <w:szCs w:val="24"/>
        </w:rPr>
        <w:t>5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的加法。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b/>
          <w:bCs/>
          <w:color w:val="323E32"/>
          <w:kern w:val="0"/>
          <w:sz w:val="24"/>
          <w:szCs w:val="24"/>
        </w:rPr>
        <w:t>教学难点：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能在交流中优化算法。</w:t>
      </w:r>
    </w:p>
    <w:p w:rsidR="009B6489" w:rsidRPr="00E17B3A" w:rsidRDefault="009B6489" w:rsidP="00E17B3A">
      <w:pPr>
        <w:widowControl/>
        <w:spacing w:line="460" w:lineRule="atLeast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b/>
          <w:bCs/>
          <w:color w:val="323E32"/>
          <w:kern w:val="0"/>
          <w:sz w:val="24"/>
          <w:szCs w:val="24"/>
        </w:rPr>
        <w:t>教学准备：</w:t>
      </w:r>
      <w:r w:rsidRPr="00E17B3A">
        <w:rPr>
          <w:rFonts w:ascii="Times New Roman" w:hAnsi="Times New Roman" w:hint="eastAsia"/>
          <w:color w:val="323E32"/>
          <w:kern w:val="0"/>
          <w:sz w:val="24"/>
          <w:szCs w:val="24"/>
        </w:rPr>
        <w:t>主题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图、小棒。</w:t>
      </w:r>
    </w:p>
    <w:p w:rsidR="009B6489" w:rsidRPr="00E17B3A" w:rsidRDefault="009B6489" w:rsidP="00E17B3A">
      <w:pPr>
        <w:widowControl/>
        <w:spacing w:line="460" w:lineRule="atLeast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b/>
          <w:bCs/>
          <w:color w:val="323E32"/>
          <w:kern w:val="0"/>
          <w:sz w:val="24"/>
          <w:szCs w:val="24"/>
        </w:rPr>
        <w:t>教学过程：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一、复习组成</w:t>
      </w: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>1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、师生先一起做“拍手游戏”。复习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5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的组成。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>2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、填一填。</w:t>
      </w:r>
    </w:p>
    <w:p w:rsidR="009B6489" w:rsidRPr="00E17B3A" w:rsidRDefault="009B6489" w:rsidP="00E17B3A">
      <w:pPr>
        <w:widowControl/>
        <w:spacing w:line="360" w:lineRule="auto"/>
        <w:ind w:firstLine="156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5       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□</w:t>
      </w: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   5      4       5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          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∧</w:t>
      </w: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    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∧</w:t>
      </w: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  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∧</w:t>
      </w: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  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∧</w:t>
      </w: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   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∧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          2 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□</w:t>
      </w: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  2  1  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□</w:t>
      </w: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1   1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□</w:t>
      </w: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□</w:t>
      </w: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□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（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1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）抢答。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（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2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）最后面一题有多种填法，启发学生把几种答案都说出来。、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二、探究新知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>1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、出示小鸟图。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（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1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）师：请同学们注意观察，这时的情况发生了什么变化？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（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2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）师：“一共有几只小鸟？”说说你是怎么想的？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（根据学生的回答，教师板书：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 xml:space="preserve">4+1=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）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>2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、小组合作，探索多种算法。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（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1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）师：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4+1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等于几？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（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2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）你是怎样算出来的？请把你的方法告诉你小组的同学们。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>3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、全班交流算法。</w:t>
      </w:r>
    </w:p>
    <w:p w:rsidR="009B6489" w:rsidRPr="00E17B3A" w:rsidRDefault="009B6489" w:rsidP="00E17B3A">
      <w:pPr>
        <w:widowControl/>
        <w:spacing w:line="460" w:lineRule="atLeast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>(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对得出不同算法的小朋友给予鼓励，并在“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4+1=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”的等号后面板书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5)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（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1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）师：小朋友真会动脑筋，说出这么多方法，这些方法中，哪种方法算得最快？我们就来学习用数的组成来计算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1</w:t>
      </w:r>
      <w:r>
        <w:rPr>
          <w:rFonts w:ascii="Tahoma" w:hAnsi="Tahoma" w:cs="Tahoma"/>
          <w:color w:val="323E32"/>
          <w:kern w:val="0"/>
          <w:sz w:val="24"/>
          <w:szCs w:val="24"/>
        </w:rPr>
        <w:t>—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5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的加法。（板书课题）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（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2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）强调：加号前面的“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4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”表示什么？加号后面的“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1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”呢？“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5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”又表示什么？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三、巩固提高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>1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、对比练习。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第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24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页“做一做”第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1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、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2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题。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（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1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）、说想填空。（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3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和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2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组成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5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，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3+2=5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。）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（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2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）、比较每题中的两个算式，说说你发现了什么。（相加的两个数交换了位置，得数相同。）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（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3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）、两折卡片口算。</w:t>
      </w:r>
    </w:p>
    <w:tbl>
      <w:tblPr>
        <w:tblW w:w="0" w:type="auto"/>
        <w:tblLayout w:type="fixed"/>
        <w:tblLook w:val="0000"/>
      </w:tblPr>
      <w:tblGrid>
        <w:gridCol w:w="1199"/>
        <w:gridCol w:w="1199"/>
        <w:gridCol w:w="1199"/>
        <w:gridCol w:w="1200"/>
        <w:gridCol w:w="1200"/>
      </w:tblGrid>
      <w:tr w:rsidR="009B6489" w:rsidRPr="00E17B3A" w:rsidTr="00E17B3A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489" w:rsidRPr="00E17B3A" w:rsidRDefault="009B6489" w:rsidP="00E17B3A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E17B3A">
              <w:rPr>
                <w:rFonts w:ascii="宋体" w:hAnsi="宋体" w:cs="宋体"/>
                <w:color w:val="323E32"/>
                <w:kern w:val="0"/>
                <w:sz w:val="24"/>
                <w:szCs w:val="24"/>
              </w:rPr>
              <w:t>1+2</w:t>
            </w: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6489" w:rsidRPr="00E17B3A" w:rsidRDefault="009B6489" w:rsidP="00E17B3A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E17B3A">
              <w:rPr>
                <w:rFonts w:ascii="宋体" w:hAnsi="宋体" w:cs="宋体"/>
                <w:color w:val="323E32"/>
                <w:kern w:val="0"/>
                <w:sz w:val="24"/>
                <w:szCs w:val="24"/>
              </w:rPr>
              <w:t>3+1</w:t>
            </w: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6489" w:rsidRPr="00E17B3A" w:rsidRDefault="009B6489" w:rsidP="00E17B3A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E17B3A">
              <w:rPr>
                <w:rFonts w:ascii="宋体" w:hAnsi="宋体" w:cs="宋体"/>
                <w:color w:val="323E32"/>
                <w:kern w:val="0"/>
                <w:sz w:val="24"/>
                <w:szCs w:val="24"/>
              </w:rPr>
              <w:t>2+3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6489" w:rsidRPr="00E17B3A" w:rsidRDefault="009B6489" w:rsidP="00E17B3A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E17B3A">
              <w:rPr>
                <w:rFonts w:ascii="宋体" w:hAnsi="宋体" w:cs="宋体"/>
                <w:color w:val="323E32"/>
                <w:kern w:val="0"/>
                <w:sz w:val="24"/>
                <w:szCs w:val="24"/>
              </w:rPr>
              <w:t>1+4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6489" w:rsidRPr="00E17B3A" w:rsidRDefault="009B6489" w:rsidP="00E17B3A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E17B3A">
              <w:rPr>
                <w:rFonts w:ascii="宋体" w:hAnsi="宋体" w:cs="宋体"/>
                <w:color w:val="323E32"/>
                <w:kern w:val="0"/>
                <w:sz w:val="24"/>
                <w:szCs w:val="24"/>
              </w:rPr>
              <w:t>1+1</w:t>
            </w:r>
          </w:p>
        </w:tc>
      </w:tr>
      <w:tr w:rsidR="009B6489" w:rsidRPr="00E17B3A" w:rsidTr="00E17B3A"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489" w:rsidRPr="00E17B3A" w:rsidRDefault="009B6489" w:rsidP="00E17B3A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E17B3A">
              <w:rPr>
                <w:rFonts w:ascii="宋体" w:hAnsi="宋体" w:cs="宋体"/>
                <w:color w:val="323E32"/>
                <w:kern w:val="0"/>
                <w:sz w:val="24"/>
                <w:szCs w:val="24"/>
              </w:rPr>
              <w:t>2+1</w:t>
            </w: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6489" w:rsidRPr="00E17B3A" w:rsidRDefault="009B6489" w:rsidP="00E17B3A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E17B3A">
              <w:rPr>
                <w:rFonts w:ascii="宋体" w:hAnsi="宋体" w:cs="宋体"/>
                <w:color w:val="323E32"/>
                <w:kern w:val="0"/>
                <w:sz w:val="24"/>
                <w:szCs w:val="24"/>
              </w:rPr>
              <w:t>1+3</w:t>
            </w: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6489" w:rsidRPr="00E17B3A" w:rsidRDefault="009B6489" w:rsidP="00E17B3A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E17B3A">
              <w:rPr>
                <w:rFonts w:ascii="宋体" w:hAnsi="宋体" w:cs="宋体"/>
                <w:color w:val="323E32"/>
                <w:kern w:val="0"/>
                <w:sz w:val="24"/>
                <w:szCs w:val="24"/>
              </w:rPr>
              <w:t>3+2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6489" w:rsidRPr="00E17B3A" w:rsidRDefault="009B6489" w:rsidP="00E17B3A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E17B3A">
              <w:rPr>
                <w:rFonts w:ascii="宋体" w:hAnsi="宋体" w:cs="宋体"/>
                <w:color w:val="323E32"/>
                <w:kern w:val="0"/>
                <w:sz w:val="24"/>
                <w:szCs w:val="24"/>
              </w:rPr>
              <w:t>4+1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6489" w:rsidRPr="00E17B3A" w:rsidRDefault="009B6489" w:rsidP="00E17B3A">
            <w:pPr>
              <w:widowControl/>
              <w:spacing w:line="360" w:lineRule="auto"/>
              <w:jc w:val="left"/>
              <w:rPr>
                <w:rFonts w:ascii="宋体" w:cs="宋体"/>
                <w:color w:val="323E32"/>
                <w:kern w:val="0"/>
                <w:sz w:val="24"/>
                <w:szCs w:val="24"/>
              </w:rPr>
            </w:pPr>
            <w:r w:rsidRPr="00E17B3A">
              <w:rPr>
                <w:rFonts w:ascii="宋体" w:hAnsi="宋体" w:cs="宋体"/>
                <w:color w:val="323E32"/>
                <w:kern w:val="0"/>
                <w:sz w:val="24"/>
                <w:szCs w:val="24"/>
              </w:rPr>
              <w:t>2+2</w:t>
            </w:r>
          </w:p>
        </w:tc>
      </w:tr>
    </w:tbl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>2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、基本练习。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单张卡片口算。</w:t>
      </w:r>
    </w:p>
    <w:p w:rsidR="009B6489" w:rsidRPr="00E17B3A" w:rsidRDefault="009B6489" w:rsidP="00E17B3A">
      <w:pPr>
        <w:widowControl/>
        <w:spacing w:line="360" w:lineRule="auto"/>
        <w:ind w:left="510" w:hanging="36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Tahoma" w:hAnsi="Tahoma" w:cs="Tahoma"/>
          <w:color w:val="323E32"/>
          <w:kern w:val="0"/>
          <w:sz w:val="24"/>
          <w:szCs w:val="24"/>
        </w:rPr>
        <w:t>1</w:t>
      </w:r>
      <w:r w:rsidRPr="00E17B3A">
        <w:rPr>
          <w:rFonts w:ascii="Tahoma" w:hAnsi="Tahoma" w:cs="Tahoma" w:hint="eastAsia"/>
          <w:color w:val="323E32"/>
          <w:kern w:val="0"/>
          <w:sz w:val="24"/>
          <w:szCs w:val="24"/>
        </w:rPr>
        <w:t>、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 xml:space="preserve">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听算练习。</w:t>
      </w:r>
    </w:p>
    <w:p w:rsidR="009B6489" w:rsidRPr="00E17B3A" w:rsidRDefault="009B6489" w:rsidP="00E17B3A">
      <w:pPr>
        <w:widowControl/>
        <w:spacing w:line="360" w:lineRule="auto"/>
        <w:ind w:left="510" w:hanging="36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Tahoma" w:hAnsi="Tahoma" w:cs="Tahoma"/>
          <w:color w:val="323E32"/>
          <w:kern w:val="0"/>
          <w:sz w:val="24"/>
          <w:szCs w:val="24"/>
        </w:rPr>
        <w:t>2</w:t>
      </w:r>
      <w:r w:rsidRPr="00E17B3A">
        <w:rPr>
          <w:rFonts w:ascii="Tahoma" w:hAnsi="Tahoma" w:cs="Tahoma" w:hint="eastAsia"/>
          <w:color w:val="323E32"/>
          <w:kern w:val="0"/>
          <w:sz w:val="24"/>
          <w:szCs w:val="24"/>
        </w:rPr>
        <w:t>、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 xml:space="preserve">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游戏：贴苹果。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四、课堂小结。</w:t>
      </w:r>
    </w:p>
    <w:p w:rsidR="009B6489" w:rsidRPr="00E17B3A" w:rsidRDefault="009B6489" w:rsidP="00E17B3A">
      <w:pPr>
        <w:widowControl/>
        <w:spacing w:line="460" w:lineRule="atLeast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五、课堂延伸：学生回家编一编生活中的加法例子给家长听。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板书设计：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                      1</w:t>
      </w:r>
      <w:r>
        <w:rPr>
          <w:rFonts w:ascii="宋体" w:hAnsi="宋体" w:cs="宋体"/>
          <w:color w:val="323E32"/>
          <w:kern w:val="0"/>
          <w:sz w:val="24"/>
          <w:szCs w:val="24"/>
        </w:rPr>
        <w:t>—</w:t>
      </w:r>
      <w:r w:rsidRPr="00E17B3A">
        <w:rPr>
          <w:rFonts w:ascii="宋体" w:hAnsi="宋体" w:cs="宋体"/>
          <w:color w:val="323E32"/>
          <w:kern w:val="0"/>
          <w:sz w:val="24"/>
          <w:szCs w:val="24"/>
        </w:rPr>
        <w:t>5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的加法</w:t>
      </w:r>
    </w:p>
    <w:p w:rsidR="009B6489" w:rsidRPr="00E17B3A" w:rsidRDefault="009B6489" w:rsidP="00E17B3A">
      <w:pPr>
        <w:widowControl/>
        <w:spacing w:line="360" w:lineRule="auto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             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板书：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 xml:space="preserve">4 + 1 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＝</w:t>
      </w: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</w:t>
      </w:r>
      <w:r w:rsidRPr="00E17B3A">
        <w:rPr>
          <w:rFonts w:ascii="Tahoma" w:hAnsi="Tahoma" w:cs="Tahoma"/>
          <w:color w:val="323E32"/>
          <w:kern w:val="0"/>
          <w:sz w:val="24"/>
          <w:szCs w:val="24"/>
        </w:rPr>
        <w:t>5</w:t>
      </w:r>
    </w:p>
    <w:p w:rsidR="009B6489" w:rsidRPr="00E17B3A" w:rsidRDefault="009B6489" w:rsidP="00E17B3A">
      <w:pPr>
        <w:widowControl/>
        <w:spacing w:line="360" w:lineRule="auto"/>
        <w:ind w:firstLine="156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        </w:t>
      </w: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数数</w:t>
      </w: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  5     </w:t>
      </w:r>
    </w:p>
    <w:p w:rsidR="009B6489" w:rsidRPr="00E17B3A" w:rsidRDefault="009B6489" w:rsidP="00E17B3A">
      <w:pPr>
        <w:widowControl/>
        <w:spacing w:line="360" w:lineRule="auto"/>
        <w:ind w:firstLine="3720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 w:hint="eastAsia"/>
          <w:color w:val="323E32"/>
          <w:kern w:val="0"/>
          <w:sz w:val="24"/>
          <w:szCs w:val="24"/>
        </w:rPr>
        <w:t>∧</w:t>
      </w: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    </w:t>
      </w:r>
    </w:p>
    <w:p w:rsidR="009B6489" w:rsidRPr="00E17B3A" w:rsidRDefault="009B6489" w:rsidP="00E17B3A">
      <w:pPr>
        <w:widowControl/>
        <w:spacing w:line="460" w:lineRule="atLeast"/>
        <w:jc w:val="left"/>
        <w:rPr>
          <w:rFonts w:ascii="宋体" w:cs="宋体"/>
          <w:color w:val="323E32"/>
          <w:kern w:val="0"/>
          <w:sz w:val="24"/>
          <w:szCs w:val="24"/>
        </w:rPr>
      </w:pPr>
      <w:r w:rsidRPr="00E17B3A">
        <w:rPr>
          <w:rFonts w:ascii="宋体" w:hAnsi="宋体" w:cs="宋体"/>
          <w:color w:val="323E32"/>
          <w:kern w:val="0"/>
          <w:sz w:val="24"/>
          <w:szCs w:val="24"/>
        </w:rPr>
        <w:t xml:space="preserve">                              4  1</w:t>
      </w:r>
    </w:p>
    <w:p w:rsidR="009B6489" w:rsidRPr="00E17B3A" w:rsidRDefault="009B6489">
      <w:pPr>
        <w:rPr>
          <w:sz w:val="24"/>
          <w:szCs w:val="24"/>
        </w:rPr>
      </w:pPr>
    </w:p>
    <w:sectPr w:rsidR="009B6489" w:rsidRPr="00E17B3A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489" w:rsidRDefault="009B6489" w:rsidP="00C1584D">
      <w:r>
        <w:separator/>
      </w:r>
    </w:p>
  </w:endnote>
  <w:endnote w:type="continuationSeparator" w:id="0">
    <w:p w:rsidR="009B6489" w:rsidRDefault="009B6489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489" w:rsidRDefault="009B64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489" w:rsidRPr="00C1584D" w:rsidRDefault="009B6489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489" w:rsidRDefault="009B64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489" w:rsidRDefault="009B6489" w:rsidP="00C1584D">
      <w:r>
        <w:separator/>
      </w:r>
    </w:p>
  </w:footnote>
  <w:footnote w:type="continuationSeparator" w:id="0">
    <w:p w:rsidR="009B6489" w:rsidRDefault="009B6489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489" w:rsidRDefault="009B64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489" w:rsidRPr="00C1584D" w:rsidRDefault="009B6489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489" w:rsidRDefault="009B64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A02AD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97E49"/>
    <w:rsid w:val="004C6904"/>
    <w:rsid w:val="00564838"/>
    <w:rsid w:val="005875EB"/>
    <w:rsid w:val="00614251"/>
    <w:rsid w:val="0069706E"/>
    <w:rsid w:val="006B2C84"/>
    <w:rsid w:val="006E4370"/>
    <w:rsid w:val="007426FB"/>
    <w:rsid w:val="00752063"/>
    <w:rsid w:val="00754167"/>
    <w:rsid w:val="0093432D"/>
    <w:rsid w:val="00996271"/>
    <w:rsid w:val="009B1A35"/>
    <w:rsid w:val="009B6489"/>
    <w:rsid w:val="00A529FB"/>
    <w:rsid w:val="00A63C94"/>
    <w:rsid w:val="00B87958"/>
    <w:rsid w:val="00BA04AA"/>
    <w:rsid w:val="00C1584D"/>
    <w:rsid w:val="00CA574C"/>
    <w:rsid w:val="00E17B3A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E17B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276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64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64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7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7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7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155</Words>
  <Characters>884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2013-10-14T02:04:00Z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