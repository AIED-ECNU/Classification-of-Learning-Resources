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6A" w:rsidRPr="005170C3" w:rsidRDefault="00AE1F6A" w:rsidP="00AE1F6A">
      <w:pPr>
        <w:pStyle w:val="NormalWeb"/>
        <w:spacing w:before="0" w:beforeAutospacing="0" w:after="0" w:afterAutospacing="0" w:line="360" w:lineRule="auto"/>
        <w:ind w:firstLineChars="895" w:firstLine="31680"/>
        <w:rPr>
          <w:b/>
          <w:color w:val="323E32"/>
          <w:sz w:val="32"/>
          <w:szCs w:val="32"/>
        </w:rPr>
      </w:pPr>
      <w:r w:rsidRPr="005170C3">
        <w:rPr>
          <w:rFonts w:hint="eastAsia"/>
          <w:b/>
          <w:color w:val="323E32"/>
          <w:sz w:val="32"/>
          <w:szCs w:val="32"/>
        </w:rPr>
        <w:t>我和数学交朋友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教学目标：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、在轻松的氛围中，学生初步了解老师，知道一些课堂的常规要求。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、认识数学书，明确保护书的要求，和书交朋友。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教学重点</w:t>
      </w:r>
      <w:r>
        <w:rPr>
          <w:rFonts w:hint="eastAsia"/>
          <w:color w:val="323E32"/>
        </w:rPr>
        <w:t>：和书交朋友。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教学难点</w:t>
      </w:r>
      <w:r>
        <w:rPr>
          <w:rFonts w:hint="eastAsia"/>
          <w:color w:val="323E32"/>
        </w:rPr>
        <w:t>：能按课堂的常规要求来上课。</w:t>
      </w:r>
    </w:p>
    <w:p w:rsidR="00AE1F6A" w:rsidRDefault="00AE1F6A" w:rsidP="005170C3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b/>
          <w:bCs/>
          <w:color w:val="323E32"/>
        </w:rPr>
        <w:t>教学准备：</w:t>
      </w:r>
      <w:r>
        <w:rPr>
          <w:rFonts w:hint="eastAsia"/>
          <w:color w:val="323E32"/>
        </w:rPr>
        <w:t>学生的座位顺序，小贴纸，一个盒子。</w:t>
      </w:r>
    </w:p>
    <w:p w:rsidR="00AE1F6A" w:rsidRDefault="00AE1F6A" w:rsidP="005170C3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b/>
          <w:bCs/>
          <w:color w:val="323E32"/>
        </w:rPr>
        <w:t>教学过程：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一、老师自我介绍。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323E32"/>
        </w:rPr>
        <w:t>师：同学们现在是一名小学生了，大家坐得多有精神呀！都想学好多好多的知识吧？这是一节数学课，我是你们的数学老师</w:t>
      </w:r>
      <w:r>
        <w:rPr>
          <w:color w:val="323E32"/>
        </w:rPr>
        <w:t>——</w:t>
      </w:r>
      <w:r>
        <w:rPr>
          <w:rFonts w:hint="eastAsia"/>
          <w:color w:val="323E32"/>
        </w:rPr>
        <w:t>张老师。板书：数学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张老师。老师先做一下自我介绍，听听看老师的话里出现了哪几个数（年龄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身高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孩子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住址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电话）？在我们的身边好多地方都要用到数学知识。有了数学知识可以增长本领，解答很多的问题。在今后的学习中，我们还要做好多的游戏，开展好多的活动，只要你爱动脑筋，多和老师、同学一起讨论，就会发现数学是多么的有趣！当你感到自己的本领一天一天地增长时，该是多么高兴呀！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二、讲讲课堂上的主要常规。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、师：要想学好数学，最重要的是会思考、会上课。怎样上课呢？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）上课要求：上课准备好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坐姿端正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听课认真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观察仔细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回答完整响亮。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）游戏：有奖问答。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）游戏方法：把学生的座位号放到一个封闭的盒子里，抽到谁的座位号谁就站起来回答。回答：我是</w:t>
      </w:r>
      <w:r>
        <w:rPr>
          <w:rFonts w:ascii="Times New Roman" w:hAnsi="Times New Roman" w:cs="Times New Roman"/>
          <w:color w:val="323E32"/>
        </w:rPr>
        <w:t>XXX</w:t>
      </w:r>
      <w:r>
        <w:rPr>
          <w:rFonts w:hint="eastAsia"/>
          <w:color w:val="323E32"/>
        </w:rPr>
        <w:t>，我能做到……。要求学生说一个自己最能做到的要求，回答完整给予奖励。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三、我和数学书交朋友。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、认一认数学书。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rFonts w:hint="eastAsia"/>
          <w:color w:val="323E32"/>
        </w:rPr>
        <w:t>师：请小朋友快速地拿出数学书，请仔细观察，数学书的封面上都有些什么呢？他们在干什么？（重点引导学生说出有几个小朋友在干什么。）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rFonts w:hint="eastAsia"/>
          <w:color w:val="323E32"/>
        </w:rPr>
        <w:t>师：你能找到“数学”两个字吗？谁会指着读一读？你还认识封面上的那些呢？（师可带领学生认一认，读一读，如：一年级，上册等等。）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、闻一闻数学书。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rFonts w:hint="eastAsia"/>
          <w:color w:val="323E32"/>
        </w:rPr>
        <w:t>我们的书现在可以闻到一种浓浓的油墨香味，等我们把这本书都学完了，再来闻闻它的味道。怎样保持它的味道不变呢？教育学生要爱惜书本。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rFonts w:hint="eastAsia"/>
          <w:color w:val="323E32"/>
        </w:rPr>
        <w:t>学生讨论：用什么方法来保护书？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、翻一翻数学书。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1</w:t>
      </w:r>
      <w:r>
        <w:rPr>
          <w:rFonts w:hint="eastAsia"/>
          <w:color w:val="323E32"/>
        </w:rPr>
        <w:t>）翻过书面，要求小朋友在第二页写上班级、姓名。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2</w:t>
      </w:r>
      <w:r>
        <w:rPr>
          <w:rFonts w:hint="eastAsia"/>
          <w:color w:val="323E32"/>
        </w:rPr>
        <w:t>）翻书游戏。翻到第</w:t>
      </w:r>
      <w:r>
        <w:rPr>
          <w:rFonts w:ascii="Times New Roman" w:hAnsi="Times New Roman" w:cs="Times New Roman"/>
          <w:color w:val="323E32"/>
        </w:rPr>
        <w:t>8</w:t>
      </w:r>
      <w:r>
        <w:rPr>
          <w:rFonts w:hint="eastAsia"/>
          <w:color w:val="323E32"/>
        </w:rPr>
        <w:t>页，第</w:t>
      </w:r>
      <w:r>
        <w:rPr>
          <w:rFonts w:ascii="Times New Roman" w:hAnsi="Times New Roman" w:cs="Times New Roman"/>
          <w:color w:val="323E32"/>
        </w:rPr>
        <w:t>37</w:t>
      </w:r>
      <w:r>
        <w:rPr>
          <w:rFonts w:hint="eastAsia"/>
          <w:color w:val="323E32"/>
        </w:rPr>
        <w:t>页，第</w:t>
      </w:r>
      <w:r>
        <w:rPr>
          <w:rFonts w:ascii="Times New Roman" w:hAnsi="Times New Roman" w:cs="Times New Roman"/>
          <w:color w:val="323E32"/>
        </w:rPr>
        <w:t>70</w:t>
      </w:r>
      <w:r>
        <w:rPr>
          <w:rFonts w:hint="eastAsia"/>
          <w:color w:val="323E32"/>
        </w:rPr>
        <w:t>页，最后一页。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35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rFonts w:ascii="Times New Roman" w:hAnsi="Times New Roman" w:cs="Times New Roman"/>
          <w:color w:val="323E32"/>
        </w:rPr>
        <w:t>3</w:t>
      </w:r>
      <w:r>
        <w:rPr>
          <w:rFonts w:hint="eastAsia"/>
          <w:color w:val="323E32"/>
        </w:rPr>
        <w:t>）同桌合作，一个小朋友说页数，一个小朋友找，然后再交换，比比哪组合作得最好。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323E32"/>
        </w:rPr>
        <w:t>师：书是我们的好朋友，它可以教给你们很多很多的知识，你们一定要爱护它。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四、课堂小结。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</w:t>
      </w:r>
      <w:r>
        <w:rPr>
          <w:rFonts w:hint="eastAsia"/>
          <w:color w:val="323E32"/>
        </w:rPr>
        <w:t>师：小朋友，我们一起上了第一堂数学课，开心吗？请你们回家时，把我们的第一堂数学课介绍给你们的爸爸妈妈。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五、作业布置。</w:t>
      </w:r>
    </w:p>
    <w:p w:rsidR="00AE1F6A" w:rsidRDefault="00AE1F6A" w:rsidP="005170C3">
      <w:pPr>
        <w:pStyle w:val="NormalWeb"/>
        <w:spacing w:before="0" w:beforeAutospacing="0" w:after="0" w:afterAutospacing="0"/>
        <w:rPr>
          <w:color w:val="323E32"/>
        </w:rPr>
      </w:pPr>
      <w:r>
        <w:rPr>
          <w:rFonts w:hint="eastAsia"/>
          <w:color w:val="323E32"/>
        </w:rPr>
        <w:t>回家包书皮，写好班级、姓名。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六、板书设计：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color w:val="323E32"/>
        </w:rPr>
        <w:t>我和数学交朋友</w:t>
      </w:r>
    </w:p>
    <w:p w:rsidR="00AE1F6A" w:rsidRDefault="00AE1F6A" w:rsidP="005170C3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color w:val="323E32"/>
        </w:rPr>
        <w:t> </w:t>
      </w:r>
    </w:p>
    <w:p w:rsidR="00AE1F6A" w:rsidRDefault="00AE1F6A"/>
    <w:sectPr w:rsidR="00AE1F6A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F6A" w:rsidRDefault="00AE1F6A" w:rsidP="00C1584D">
      <w:r>
        <w:separator/>
      </w:r>
    </w:p>
  </w:endnote>
  <w:endnote w:type="continuationSeparator" w:id="0">
    <w:p w:rsidR="00AE1F6A" w:rsidRDefault="00AE1F6A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F6A" w:rsidRDefault="00AE1F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F6A" w:rsidRPr="00C1584D" w:rsidRDefault="00AE1F6A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F6A" w:rsidRDefault="00AE1F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F6A" w:rsidRDefault="00AE1F6A" w:rsidP="00C1584D">
      <w:r>
        <w:separator/>
      </w:r>
    </w:p>
  </w:footnote>
  <w:footnote w:type="continuationSeparator" w:id="0">
    <w:p w:rsidR="00AE1F6A" w:rsidRDefault="00AE1F6A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F6A" w:rsidRDefault="00AE1F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F6A" w:rsidRPr="00C1584D" w:rsidRDefault="00AE1F6A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F6A" w:rsidRDefault="00AE1F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C38B9"/>
    <w:rsid w:val="000E19AE"/>
    <w:rsid w:val="000F709A"/>
    <w:rsid w:val="001A1A57"/>
    <w:rsid w:val="001A6F16"/>
    <w:rsid w:val="001C5678"/>
    <w:rsid w:val="001D5500"/>
    <w:rsid w:val="002156D9"/>
    <w:rsid w:val="002E5638"/>
    <w:rsid w:val="002F6374"/>
    <w:rsid w:val="00312F82"/>
    <w:rsid w:val="00372795"/>
    <w:rsid w:val="0039311C"/>
    <w:rsid w:val="003F5645"/>
    <w:rsid w:val="00497E49"/>
    <w:rsid w:val="004C6904"/>
    <w:rsid w:val="005170C3"/>
    <w:rsid w:val="00564838"/>
    <w:rsid w:val="00614251"/>
    <w:rsid w:val="0069706E"/>
    <w:rsid w:val="006B2C84"/>
    <w:rsid w:val="006E4370"/>
    <w:rsid w:val="007426FB"/>
    <w:rsid w:val="00752063"/>
    <w:rsid w:val="00754167"/>
    <w:rsid w:val="007C483C"/>
    <w:rsid w:val="0093432D"/>
    <w:rsid w:val="00996271"/>
    <w:rsid w:val="009B1A35"/>
    <w:rsid w:val="009D0EB3"/>
    <w:rsid w:val="009D569B"/>
    <w:rsid w:val="00A529FB"/>
    <w:rsid w:val="00A63C94"/>
    <w:rsid w:val="00AE1F6A"/>
    <w:rsid w:val="00B86444"/>
    <w:rsid w:val="00BA04AA"/>
    <w:rsid w:val="00C1584D"/>
    <w:rsid w:val="00CE48F6"/>
    <w:rsid w:val="00D5378F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5170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36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90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90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156</Words>
  <Characters>890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15</cp:revision>
  <dcterms:created xsi:type="dcterms:W3CDTF">2013-09-09T10:00:00Z</dcterms:created>
  <dcterms:modified xsi:type="dcterms:W3CDTF">2013-10-14T01:30:00Z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