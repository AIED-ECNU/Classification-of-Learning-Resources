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4D" w:rsidRPr="003F3B3D" w:rsidRDefault="003D594D" w:rsidP="003F3B3D">
      <w:pPr>
        <w:pStyle w:val="NormalWeb"/>
        <w:spacing w:before="0" w:beforeAutospacing="0" w:after="0" w:afterAutospacing="0" w:line="360" w:lineRule="auto"/>
        <w:jc w:val="center"/>
        <w:rPr>
          <w:sz w:val="32"/>
          <w:szCs w:val="32"/>
        </w:rPr>
      </w:pPr>
      <w:r w:rsidRPr="003F3B3D">
        <w:rPr>
          <w:b/>
          <w:bCs/>
          <w:sz w:val="32"/>
          <w:szCs w:val="32"/>
        </w:rPr>
        <w:t>11</w:t>
      </w:r>
      <w:r w:rsidRPr="003F3B3D">
        <w:rPr>
          <w:rFonts w:hint="eastAsia"/>
          <w:b/>
          <w:bCs/>
          <w:sz w:val="32"/>
          <w:szCs w:val="32"/>
        </w:rPr>
        <w:t>～</w:t>
      </w:r>
      <w:r w:rsidRPr="003F3B3D">
        <w:rPr>
          <w:b/>
          <w:bCs/>
          <w:sz w:val="32"/>
          <w:szCs w:val="32"/>
        </w:rPr>
        <w:t>20</w:t>
      </w:r>
      <w:r w:rsidRPr="003F3B3D">
        <w:rPr>
          <w:rFonts w:hint="eastAsia"/>
          <w:b/>
          <w:bCs/>
          <w:sz w:val="32"/>
          <w:szCs w:val="32"/>
        </w:rPr>
        <w:t>各数的写法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  <w:b/>
          <w:bCs/>
        </w:rPr>
        <w:t>教学内容：</w:t>
      </w:r>
      <w:r w:rsidRPr="003F3B3D">
        <w:rPr>
          <w:rFonts w:hint="eastAsia"/>
        </w:rPr>
        <w:t>义务教育教科书小学数学一年级上册教材第</w:t>
      </w:r>
      <w:r w:rsidRPr="003F3B3D">
        <w:t>75~77</w:t>
      </w:r>
      <w:r w:rsidRPr="003F3B3D">
        <w:rPr>
          <w:rFonts w:hint="eastAsia"/>
        </w:rPr>
        <w:t>页。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  <w:b/>
          <w:bCs/>
        </w:rPr>
        <w:t>教学目标：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  <w:ind w:left="479" w:hanging="360"/>
      </w:pPr>
      <w:r w:rsidRPr="003F3B3D">
        <w:t>1</w:t>
      </w:r>
      <w:r w:rsidRPr="003F3B3D">
        <w:rPr>
          <w:rFonts w:hint="eastAsia"/>
        </w:rPr>
        <w:t>、使学生初步认识“十位”和“个位”，认识计数器，并能正确地书写</w:t>
      </w:r>
      <w:r w:rsidRPr="003F3B3D">
        <w:rPr>
          <w:rFonts w:ascii="Times New Roman" w:hAnsi="Times New Roman" w:cs="Times New Roman"/>
        </w:rPr>
        <w:t>11</w:t>
      </w:r>
      <w:r w:rsidRPr="003F3B3D">
        <w:rPr>
          <w:rFonts w:hint="eastAsia"/>
        </w:rPr>
        <w:t>―</w:t>
      </w:r>
      <w:r w:rsidRPr="003F3B3D">
        <w:rPr>
          <w:rFonts w:ascii="Times New Roman" w:hAnsi="Times New Roman" w:cs="Times New Roman"/>
        </w:rPr>
        <w:t>20</w:t>
      </w:r>
      <w:r w:rsidRPr="003F3B3D">
        <w:rPr>
          <w:rFonts w:hint="eastAsia"/>
        </w:rPr>
        <w:t>各数。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  <w:ind w:left="479" w:hanging="360"/>
      </w:pPr>
      <w:r w:rsidRPr="003F3B3D">
        <w:t>2</w:t>
      </w:r>
      <w:r w:rsidRPr="003F3B3D">
        <w:rPr>
          <w:rFonts w:hint="eastAsia"/>
        </w:rPr>
        <w:t>、培养学生的观察能力，动手操作能力和迁移类推的能力。</w:t>
      </w:r>
      <w:r w:rsidRPr="003F3B3D">
        <w:rPr>
          <w:rFonts w:ascii="Times New Roman" w:hAnsi="Times New Roman" w:cs="Times New Roman"/>
        </w:rPr>
        <w:t>3</w:t>
      </w:r>
      <w:r w:rsidRPr="003F3B3D">
        <w:rPr>
          <w:rFonts w:hint="eastAsia"/>
        </w:rPr>
        <w:t>、培养学生良好的书写习惯。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  <w:b/>
          <w:bCs/>
        </w:rPr>
        <w:t>教学重难点：</w:t>
      </w:r>
      <w:r w:rsidRPr="003F3B3D">
        <w:rPr>
          <w:rFonts w:hint="eastAsia"/>
        </w:rPr>
        <w:t>认识“十位和个位”。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  <w:b/>
          <w:bCs/>
        </w:rPr>
        <w:t>教具准备</w:t>
      </w:r>
      <w:r w:rsidRPr="003F3B3D">
        <w:rPr>
          <w:rFonts w:hint="eastAsia"/>
        </w:rPr>
        <w:t>：小棒若干，数位筒，计数器，学生准备小棒和数字卡片。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  <w:b/>
          <w:bCs/>
        </w:rPr>
        <w:t>教学过程：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</w:rPr>
        <w:t>一、复习准备：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t>1</w:t>
      </w:r>
      <w:r w:rsidRPr="003F3B3D">
        <w:rPr>
          <w:rFonts w:hint="eastAsia"/>
        </w:rPr>
        <w:t>、拍手数数。从</w:t>
      </w:r>
      <w:r w:rsidRPr="003F3B3D">
        <w:t>1</w:t>
      </w:r>
      <w:r w:rsidRPr="003F3B3D">
        <w:rPr>
          <w:rFonts w:hint="eastAsia"/>
        </w:rPr>
        <w:t>数到</w:t>
      </w:r>
      <w:r w:rsidRPr="003F3B3D">
        <w:t>20</w:t>
      </w:r>
      <w:r w:rsidRPr="003F3B3D">
        <w:rPr>
          <w:rFonts w:hint="eastAsia"/>
        </w:rPr>
        <w:t>，从</w:t>
      </w:r>
      <w:r w:rsidRPr="003F3B3D">
        <w:t>20</w:t>
      </w:r>
      <w:r w:rsidRPr="003F3B3D">
        <w:rPr>
          <w:rFonts w:hint="eastAsia"/>
        </w:rPr>
        <w:t>数到</w:t>
      </w:r>
      <w:r w:rsidRPr="003F3B3D">
        <w:t xml:space="preserve">1 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t>2</w:t>
      </w:r>
      <w:r w:rsidRPr="003F3B3D">
        <w:rPr>
          <w:rFonts w:hint="eastAsia"/>
        </w:rPr>
        <w:t>、数一数下面的小棒有多少根？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</w:rPr>
        <w:t>（</w:t>
      </w:r>
      <w:r w:rsidRPr="003F3B3D">
        <w:t>1</w:t>
      </w:r>
      <w:r w:rsidRPr="003F3B3D">
        <w:rPr>
          <w:rFonts w:hint="eastAsia"/>
        </w:rPr>
        <w:t>）一根一根数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</w:rPr>
        <w:t>（</w:t>
      </w:r>
      <w:r w:rsidRPr="003F3B3D">
        <w:t>2</w:t>
      </w:r>
      <w:r w:rsidRPr="003F3B3D">
        <w:rPr>
          <w:rFonts w:hint="eastAsia"/>
        </w:rPr>
        <w:t>）先把</w:t>
      </w:r>
      <w:r w:rsidRPr="003F3B3D">
        <w:t>10</w:t>
      </w:r>
      <w:r w:rsidRPr="003F3B3D">
        <w:rPr>
          <w:rFonts w:hint="eastAsia"/>
        </w:rPr>
        <w:t>根圈起来，再看有几根。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t>3</w:t>
      </w:r>
      <w:r w:rsidRPr="003F3B3D">
        <w:rPr>
          <w:rFonts w:hint="eastAsia"/>
        </w:rPr>
        <w:t>、下面每一堆有几个十？几个一？</w:t>
      </w:r>
      <w:r w:rsidRPr="003F3B3D">
        <w:t xml:space="preserve">  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  <w:ind w:firstLine="480"/>
      </w:pPr>
      <w:r w:rsidRPr="003F3B3D">
        <w:rPr>
          <w:rFonts w:hint="eastAsia"/>
        </w:rPr>
        <w:t>一捆加一根</w:t>
      </w:r>
      <w:r w:rsidRPr="003F3B3D">
        <w:t xml:space="preserve">       </w:t>
      </w:r>
      <w:r w:rsidRPr="003F3B3D">
        <w:rPr>
          <w:rFonts w:hint="eastAsia"/>
        </w:rPr>
        <w:t>一捆加三根</w:t>
      </w:r>
      <w:r w:rsidRPr="003F3B3D">
        <w:t xml:space="preserve">   2</w:t>
      </w:r>
      <w:r w:rsidRPr="003F3B3D">
        <w:rPr>
          <w:rFonts w:hint="eastAsia"/>
        </w:rPr>
        <w:t>捆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  <w:ind w:left="360" w:hanging="360"/>
      </w:pPr>
      <w:r w:rsidRPr="003F3B3D">
        <w:t>4</w:t>
      </w:r>
      <w:r w:rsidRPr="003F3B3D">
        <w:rPr>
          <w:rFonts w:hint="eastAsia"/>
        </w:rPr>
        <w:t>、师：我们已经学会数</w:t>
      </w:r>
      <w:r w:rsidRPr="003F3B3D">
        <w:t>11</w:t>
      </w:r>
      <w:r w:rsidRPr="003F3B3D">
        <w:rPr>
          <w:rFonts w:hint="eastAsia"/>
        </w:rPr>
        <w:t>―</w:t>
      </w:r>
      <w:r w:rsidRPr="003F3B3D">
        <w:t>20</w:t>
      </w:r>
      <w:r w:rsidRPr="003F3B3D">
        <w:rPr>
          <w:rFonts w:hint="eastAsia"/>
        </w:rPr>
        <w:t>各数，并知道</w:t>
      </w:r>
      <w:r w:rsidRPr="003F3B3D">
        <w:t>1</w:t>
      </w:r>
      <w:r w:rsidRPr="003F3B3D">
        <w:rPr>
          <w:rFonts w:hint="eastAsia"/>
        </w:rPr>
        <w:t>个十和几个一合起来就是十</w:t>
      </w:r>
      <w:r w:rsidRPr="003F3B3D">
        <w:t xml:space="preserve">     </w:t>
      </w:r>
      <w:r w:rsidRPr="003F3B3D">
        <w:rPr>
          <w:rFonts w:hint="eastAsia"/>
        </w:rPr>
        <w:t>几，我们不仅要学会数数，读数而且还要学会写数。板书：</w:t>
      </w:r>
      <w:r w:rsidRPr="003F3B3D">
        <w:t>11</w:t>
      </w:r>
      <w:r w:rsidRPr="003F3B3D">
        <w:rPr>
          <w:rFonts w:hint="eastAsia"/>
        </w:rPr>
        <w:t>―</w:t>
      </w:r>
      <w:r w:rsidRPr="003F3B3D">
        <w:t>20</w:t>
      </w:r>
      <w:r w:rsidRPr="003F3B3D">
        <w:rPr>
          <w:rFonts w:hint="eastAsia"/>
        </w:rPr>
        <w:t>各数的认识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</w:rPr>
        <w:t>二、讲授新课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  <w:ind w:left="360" w:hanging="360"/>
      </w:pPr>
      <w:r w:rsidRPr="003F3B3D">
        <w:t>1</w:t>
      </w:r>
      <w:r w:rsidRPr="003F3B3D">
        <w:rPr>
          <w:rFonts w:hint="eastAsia"/>
        </w:rPr>
        <w:t>、</w:t>
      </w:r>
      <w:r w:rsidRPr="003F3B3D">
        <w:t xml:space="preserve"> </w:t>
      </w:r>
      <w:r w:rsidRPr="003F3B3D">
        <w:rPr>
          <w:rFonts w:hint="eastAsia"/>
        </w:rPr>
        <w:t>动手操作，初步感知数位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</w:rPr>
        <w:t>（</w:t>
      </w:r>
      <w:r w:rsidRPr="003F3B3D">
        <w:t>1</w:t>
      </w:r>
      <w:r w:rsidRPr="003F3B3D">
        <w:rPr>
          <w:rFonts w:hint="eastAsia"/>
        </w:rPr>
        <w:t>）</w:t>
      </w:r>
      <w:r w:rsidRPr="003F3B3D">
        <w:t xml:space="preserve"> </w:t>
      </w:r>
      <w:r w:rsidRPr="003F3B3D">
        <w:rPr>
          <w:rFonts w:hint="eastAsia"/>
        </w:rPr>
        <w:t>生拿出自制的数位筒，让学生在右边的筒里放小棒，边放边数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  <w:ind w:left="720" w:hanging="720"/>
      </w:pPr>
      <w:r w:rsidRPr="003F3B3D">
        <w:rPr>
          <w:rFonts w:hint="eastAsia"/>
        </w:rPr>
        <w:t>（</w:t>
      </w:r>
      <w:r w:rsidRPr="003F3B3D">
        <w:t>2</w:t>
      </w:r>
      <w:r w:rsidRPr="003F3B3D">
        <w:rPr>
          <w:rFonts w:hint="eastAsia"/>
        </w:rPr>
        <w:t>）</w:t>
      </w:r>
      <w:r w:rsidRPr="003F3B3D">
        <w:t xml:space="preserve"> </w:t>
      </w:r>
      <w:r w:rsidRPr="003F3B3D">
        <w:rPr>
          <w:rFonts w:hint="eastAsia"/>
        </w:rPr>
        <w:t>师：把</w:t>
      </w:r>
      <w:r w:rsidRPr="003F3B3D">
        <w:t>10</w:t>
      </w:r>
      <w:r w:rsidRPr="003F3B3D">
        <w:rPr>
          <w:rFonts w:hint="eastAsia"/>
        </w:rPr>
        <w:t>根小棒捆成一捆，在左边的筒里放</w:t>
      </w:r>
      <w:r w:rsidRPr="003F3B3D">
        <w:t>1</w:t>
      </w:r>
      <w:r w:rsidRPr="003F3B3D">
        <w:rPr>
          <w:rFonts w:hint="eastAsia"/>
        </w:rPr>
        <w:t>根小棒来表示这</w:t>
      </w:r>
      <w:r w:rsidRPr="003F3B3D">
        <w:t>10</w:t>
      </w:r>
      <w:r w:rsidRPr="003F3B3D">
        <w:rPr>
          <w:rFonts w:hint="eastAsia"/>
        </w:rPr>
        <w:t>根。再在右边放</w:t>
      </w:r>
      <w:r w:rsidRPr="003F3B3D">
        <w:t>4</w:t>
      </w:r>
      <w:r w:rsidRPr="003F3B3D">
        <w:rPr>
          <w:rFonts w:hint="eastAsia"/>
        </w:rPr>
        <w:t>根，这时一共是几根？问：右边的</w:t>
      </w:r>
      <w:r w:rsidRPr="003F3B3D">
        <w:t>4</w:t>
      </w:r>
      <w:r w:rsidRPr="003F3B3D">
        <w:rPr>
          <w:rFonts w:hint="eastAsia"/>
        </w:rPr>
        <w:t>根表示什么？（我们把</w:t>
      </w:r>
      <w:r w:rsidRPr="003F3B3D">
        <w:t>4</w:t>
      </w:r>
      <w:r w:rsidRPr="003F3B3D">
        <w:rPr>
          <w:rFonts w:hint="eastAsia"/>
        </w:rPr>
        <w:t>所在的位置叫做个位）</w:t>
      </w:r>
      <w:r w:rsidRPr="003F3B3D">
        <w:t xml:space="preserve"> </w:t>
      </w:r>
      <w:r w:rsidRPr="003F3B3D">
        <w:rPr>
          <w:rFonts w:hint="eastAsia"/>
        </w:rPr>
        <w:t>左边的</w:t>
      </w:r>
      <w:r w:rsidRPr="003F3B3D">
        <w:t>1</w:t>
      </w:r>
      <w:r w:rsidRPr="003F3B3D">
        <w:rPr>
          <w:rFonts w:hint="eastAsia"/>
        </w:rPr>
        <w:t>根表示什么？（</w:t>
      </w:r>
      <w:r w:rsidRPr="003F3B3D">
        <w:t>1</w:t>
      </w:r>
      <w:r w:rsidRPr="003F3B3D">
        <w:rPr>
          <w:rFonts w:hint="eastAsia"/>
        </w:rPr>
        <w:t>个十）</w:t>
      </w:r>
      <w:r w:rsidRPr="003F3B3D">
        <w:t xml:space="preserve"> </w:t>
      </w:r>
      <w:r w:rsidRPr="003F3B3D">
        <w:rPr>
          <w:rFonts w:hint="eastAsia"/>
        </w:rPr>
        <w:t>（我们把</w:t>
      </w:r>
      <w:r w:rsidRPr="003F3B3D">
        <w:t>1</w:t>
      </w:r>
      <w:r w:rsidRPr="003F3B3D">
        <w:rPr>
          <w:rFonts w:hint="eastAsia"/>
        </w:rPr>
        <w:t>所在的位置叫做十位）在数位筒上写个位、十位“那么</w:t>
      </w:r>
      <w:r w:rsidRPr="003F3B3D">
        <w:t>14</w:t>
      </w:r>
      <w:r w:rsidRPr="003F3B3D">
        <w:rPr>
          <w:rFonts w:hint="eastAsia"/>
        </w:rPr>
        <w:t>该怎么写呢？我们可以借助计数器来写数。”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t>2</w:t>
      </w:r>
      <w:r w:rsidRPr="003F3B3D">
        <w:rPr>
          <w:rFonts w:hint="eastAsia"/>
        </w:rPr>
        <w:t>、利用计数器写数。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</w:rPr>
        <w:t>（</w:t>
      </w:r>
      <w:r w:rsidRPr="003F3B3D">
        <w:t>1</w:t>
      </w:r>
      <w:r w:rsidRPr="003F3B3D">
        <w:rPr>
          <w:rFonts w:hint="eastAsia"/>
        </w:rPr>
        <w:t>）观察：从左边起，每一位是什么位？第二位呢？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  <w:ind w:left="600" w:hanging="600"/>
      </w:pPr>
      <w:r w:rsidRPr="003F3B3D">
        <w:rPr>
          <w:rFonts w:hint="eastAsia"/>
        </w:rPr>
        <w:t>（</w:t>
      </w:r>
      <w:r w:rsidRPr="003F3B3D">
        <w:t>2</w:t>
      </w:r>
      <w:r w:rsidRPr="003F3B3D">
        <w:rPr>
          <w:rFonts w:hint="eastAsia"/>
        </w:rPr>
        <w:t>）计数器右边起第一档叫个位，右边第二档叫十位，十位上有几个珠就表示几个十，个位上有几个珠就表示几个一，合起来就在个位上写几。</w:t>
      </w:r>
      <w:r w:rsidRPr="003F3B3D">
        <w:t xml:space="preserve"> </w:t>
      </w:r>
      <w:r w:rsidRPr="003F3B3D">
        <w:rPr>
          <w:rFonts w:hint="eastAsia"/>
        </w:rPr>
        <w:t>让学生写出</w:t>
      </w:r>
      <w:r w:rsidRPr="003F3B3D">
        <w:t>14</w:t>
      </w:r>
      <w:r w:rsidRPr="003F3B3D">
        <w:rPr>
          <w:rFonts w:hint="eastAsia"/>
        </w:rPr>
        <w:t>，请一名学生板演。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</w:rPr>
        <w:t>（</w:t>
      </w:r>
      <w:r w:rsidRPr="003F3B3D">
        <w:t>3</w:t>
      </w:r>
      <w:r w:rsidRPr="003F3B3D">
        <w:rPr>
          <w:rFonts w:hint="eastAsia"/>
        </w:rPr>
        <w:t>）师：写数时要注意先写十位上的数，要从高位写起。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t>3</w:t>
      </w:r>
      <w:r w:rsidRPr="003F3B3D">
        <w:rPr>
          <w:rFonts w:hint="eastAsia"/>
        </w:rPr>
        <w:t>、练习。完成例</w:t>
      </w:r>
      <w:r w:rsidRPr="003F3B3D">
        <w:t>4</w:t>
      </w:r>
      <w:r w:rsidRPr="003F3B3D">
        <w:rPr>
          <w:rFonts w:hint="eastAsia"/>
        </w:rPr>
        <w:t>中后两个数，四个人一组。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  <w:ind w:left="600" w:hanging="600"/>
      </w:pPr>
      <w:r w:rsidRPr="003F3B3D">
        <w:rPr>
          <w:rFonts w:hint="eastAsia"/>
        </w:rPr>
        <w:t>（</w:t>
      </w:r>
      <w:r w:rsidRPr="003F3B3D">
        <w:t>1</w:t>
      </w:r>
      <w:r w:rsidRPr="003F3B3D">
        <w:rPr>
          <w:rFonts w:hint="eastAsia"/>
        </w:rPr>
        <w:t>）讨论：“</w:t>
      </w:r>
      <w:r w:rsidRPr="003F3B3D">
        <w:t>20</w:t>
      </w:r>
      <w:r w:rsidRPr="003F3B3D">
        <w:rPr>
          <w:rFonts w:hint="eastAsia"/>
        </w:rPr>
        <w:t>”个位上的</w:t>
      </w:r>
      <w:r w:rsidRPr="003F3B3D">
        <w:t>0</w:t>
      </w:r>
      <w:r w:rsidRPr="003F3B3D">
        <w:rPr>
          <w:rFonts w:hint="eastAsia"/>
        </w:rPr>
        <w:t>该不该写？为什么？（因为个位的</w:t>
      </w:r>
      <w:r w:rsidRPr="003F3B3D">
        <w:t>0</w:t>
      </w:r>
      <w:r w:rsidRPr="003F3B3D">
        <w:rPr>
          <w:rFonts w:hint="eastAsia"/>
        </w:rPr>
        <w:t>起着占位的作用，表示个位一个也没有）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</w:rPr>
        <w:t>三、巩固练习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  <w:ind w:left="360" w:hanging="360"/>
      </w:pPr>
      <w:r w:rsidRPr="003F3B3D">
        <w:t>1</w:t>
      </w:r>
      <w:r w:rsidRPr="003F3B3D">
        <w:rPr>
          <w:rFonts w:hint="eastAsia"/>
        </w:rPr>
        <w:t>、用数字卡片摆出，下面各数</w:t>
      </w:r>
      <w:r w:rsidRPr="003F3B3D">
        <w:t xml:space="preserve"> </w:t>
      </w:r>
      <w:r w:rsidRPr="003F3B3D">
        <w:rPr>
          <w:rFonts w:hint="eastAsia"/>
        </w:rPr>
        <w:t>十六</w:t>
      </w:r>
      <w:r w:rsidRPr="003F3B3D">
        <w:t xml:space="preserve">  </w:t>
      </w:r>
      <w:r w:rsidRPr="003F3B3D">
        <w:rPr>
          <w:rFonts w:hint="eastAsia"/>
        </w:rPr>
        <w:t>十一</w:t>
      </w:r>
      <w:r w:rsidRPr="003F3B3D">
        <w:t xml:space="preserve">  </w:t>
      </w:r>
      <w:r w:rsidRPr="003F3B3D">
        <w:rPr>
          <w:rFonts w:hint="eastAsia"/>
        </w:rPr>
        <w:t>十九</w:t>
      </w:r>
      <w:r w:rsidRPr="003F3B3D">
        <w:t xml:space="preserve"> </w:t>
      </w:r>
      <w:r w:rsidRPr="003F3B3D">
        <w:rPr>
          <w:rFonts w:hint="eastAsia"/>
        </w:rPr>
        <w:t>十四</w:t>
      </w:r>
      <w:r w:rsidRPr="003F3B3D">
        <w:t xml:space="preserve"> </w:t>
      </w:r>
      <w:r w:rsidRPr="003F3B3D">
        <w:rPr>
          <w:rFonts w:hint="eastAsia"/>
        </w:rPr>
        <w:t>十七</w:t>
      </w:r>
      <w:r w:rsidRPr="003F3B3D">
        <w:t xml:space="preserve">  </w:t>
      </w:r>
      <w:r w:rsidRPr="003F3B3D">
        <w:rPr>
          <w:rFonts w:hint="eastAsia"/>
        </w:rPr>
        <w:t>二十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  <w:ind w:left="360" w:hanging="360"/>
      </w:pPr>
      <w:r w:rsidRPr="003F3B3D">
        <w:t>2</w:t>
      </w:r>
      <w:r w:rsidRPr="003F3B3D">
        <w:rPr>
          <w:rFonts w:hint="eastAsia"/>
        </w:rPr>
        <w:t>、听老师读数，学生写</w:t>
      </w:r>
      <w:r w:rsidRPr="003F3B3D">
        <w:t xml:space="preserve"> 12  11  15  17  16  20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t>3</w:t>
      </w:r>
      <w:r w:rsidRPr="003F3B3D">
        <w:rPr>
          <w:rFonts w:hint="eastAsia"/>
        </w:rPr>
        <w:t>、给小马虎错误十一写成</w:t>
      </w:r>
      <w:r w:rsidRPr="003F3B3D">
        <w:t xml:space="preserve">101   </w:t>
      </w:r>
      <w:r w:rsidRPr="003F3B3D">
        <w:rPr>
          <w:rFonts w:hint="eastAsia"/>
        </w:rPr>
        <w:t>十八写成</w:t>
      </w:r>
      <w:r w:rsidRPr="003F3B3D">
        <w:t xml:space="preserve">81  </w:t>
      </w:r>
      <w:r w:rsidRPr="003F3B3D">
        <w:rPr>
          <w:rFonts w:hint="eastAsia"/>
        </w:rPr>
        <w:t>二十写成</w:t>
      </w:r>
      <w:r w:rsidRPr="003F3B3D">
        <w:t>210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t>4</w:t>
      </w:r>
      <w:r w:rsidRPr="003F3B3D">
        <w:rPr>
          <w:rFonts w:hint="eastAsia"/>
        </w:rPr>
        <w:t>、做练习十四的第</w:t>
      </w:r>
      <w:r w:rsidRPr="003F3B3D">
        <w:t>3</w:t>
      </w:r>
      <w:r w:rsidRPr="003F3B3D">
        <w:rPr>
          <w:rFonts w:hint="eastAsia"/>
        </w:rPr>
        <w:t>―――</w:t>
      </w:r>
      <w:r w:rsidRPr="003F3B3D">
        <w:t>5</w:t>
      </w:r>
      <w:r w:rsidRPr="003F3B3D">
        <w:rPr>
          <w:rFonts w:hint="eastAsia"/>
        </w:rPr>
        <w:t>题。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</w:rPr>
        <w:t>四、总结：这节课你有什么收获？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rPr>
          <w:rFonts w:hint="eastAsia"/>
        </w:rPr>
        <w:t>五、板书设计：</w:t>
      </w:r>
      <w:r w:rsidRPr="003F3B3D">
        <w:t xml:space="preserve">                 </w:t>
      </w:r>
    </w:p>
    <w:p w:rsidR="003D594D" w:rsidRPr="003F3B3D" w:rsidRDefault="003D594D" w:rsidP="003F3B3D">
      <w:pPr>
        <w:pStyle w:val="NormalWeb"/>
        <w:spacing w:before="0" w:beforeAutospacing="0" w:after="0" w:afterAutospacing="0" w:line="360" w:lineRule="auto"/>
      </w:pPr>
      <w:r w:rsidRPr="003F3B3D">
        <w:t> </w:t>
      </w:r>
    </w:p>
    <w:p w:rsidR="003D594D" w:rsidRPr="003F3B3D" w:rsidRDefault="003D594D" w:rsidP="003F3B3D">
      <w:pPr>
        <w:pStyle w:val="NormalWeb"/>
        <w:spacing w:before="0" w:beforeAutospacing="0" w:after="0" w:afterAutospacing="0"/>
        <w:jc w:val="center"/>
      </w:pPr>
      <w:r w:rsidRPr="003F3B3D">
        <w:rPr>
          <w:rFonts w:ascii="黑体" w:eastAsia="黑体"/>
        </w:rPr>
        <w:t>11</w:t>
      </w:r>
      <w:r w:rsidRPr="003F3B3D">
        <w:rPr>
          <w:rFonts w:ascii="黑体" w:eastAsia="黑体"/>
        </w:rPr>
        <w:t>—</w:t>
      </w:r>
      <w:r w:rsidRPr="003F3B3D">
        <w:rPr>
          <w:rFonts w:ascii="Times New Roman" w:eastAsia="黑体" w:hAnsi="Times New Roman" w:cs="Times New Roman"/>
        </w:rPr>
        <w:t>20</w:t>
      </w:r>
      <w:r w:rsidRPr="003F3B3D">
        <w:rPr>
          <w:rFonts w:ascii="黑体" w:eastAsia="黑体" w:hint="eastAsia"/>
        </w:rPr>
        <w:t>各数的写法</w:t>
      </w:r>
    </w:p>
    <w:p w:rsidR="003D594D" w:rsidRPr="003F3B3D" w:rsidRDefault="003D594D" w:rsidP="003F3B3D">
      <w:pPr>
        <w:pStyle w:val="NormalWeb"/>
        <w:spacing w:before="0" w:beforeAutospacing="0" w:after="0" w:afterAutospacing="0"/>
        <w:jc w:val="center"/>
      </w:pPr>
      <w:r w:rsidRPr="003F3B3D">
        <w:t> </w:t>
      </w:r>
    </w:p>
    <w:p w:rsidR="003D594D" w:rsidRPr="003F3B3D" w:rsidRDefault="003D594D" w:rsidP="003F3B3D">
      <w:pPr>
        <w:pStyle w:val="NormalWeb"/>
        <w:spacing w:before="0" w:beforeAutospacing="0" w:after="0" w:afterAutospacing="0"/>
        <w:jc w:val="center"/>
      </w:pPr>
      <w:r w:rsidRPr="003F3B3D">
        <w:rPr>
          <w:rFonts w:ascii="黑体" w:eastAsia="黑体"/>
        </w:rPr>
        <w:t>11        15      20</w:t>
      </w:r>
    </w:p>
    <w:p w:rsidR="003D594D" w:rsidRPr="003F3B3D" w:rsidRDefault="003D594D"/>
    <w:sectPr w:rsidR="003D594D" w:rsidRPr="003F3B3D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94D" w:rsidRDefault="003D594D" w:rsidP="00C1584D">
      <w:r>
        <w:separator/>
      </w:r>
    </w:p>
  </w:endnote>
  <w:endnote w:type="continuationSeparator" w:id="0">
    <w:p w:rsidR="003D594D" w:rsidRDefault="003D594D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94D" w:rsidRDefault="003D59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94D" w:rsidRPr="00C1584D" w:rsidRDefault="003D594D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94D" w:rsidRDefault="003D59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94D" w:rsidRDefault="003D594D" w:rsidP="00C1584D">
      <w:r>
        <w:separator/>
      </w:r>
    </w:p>
  </w:footnote>
  <w:footnote w:type="continuationSeparator" w:id="0">
    <w:p w:rsidR="003D594D" w:rsidRDefault="003D594D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94D" w:rsidRDefault="003D59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94D" w:rsidRPr="00C1584D" w:rsidRDefault="003D594D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94D" w:rsidRDefault="003D59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D594D"/>
    <w:rsid w:val="003F3B3D"/>
    <w:rsid w:val="003F5645"/>
    <w:rsid w:val="00497E49"/>
    <w:rsid w:val="004C6904"/>
    <w:rsid w:val="00564838"/>
    <w:rsid w:val="00614251"/>
    <w:rsid w:val="0069706E"/>
    <w:rsid w:val="006B2C84"/>
    <w:rsid w:val="006E4370"/>
    <w:rsid w:val="007426FB"/>
    <w:rsid w:val="00752063"/>
    <w:rsid w:val="00754167"/>
    <w:rsid w:val="00765986"/>
    <w:rsid w:val="0093432D"/>
    <w:rsid w:val="00996271"/>
    <w:rsid w:val="009B1A35"/>
    <w:rsid w:val="00A529FB"/>
    <w:rsid w:val="00A63C94"/>
    <w:rsid w:val="00BA04AA"/>
    <w:rsid w:val="00C1584D"/>
    <w:rsid w:val="00DE4F41"/>
    <w:rsid w:val="00E65E6F"/>
    <w:rsid w:val="00EC16ED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3F3B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53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45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45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5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150</Words>
  <Characters>855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2013-10-14T07:09:00Z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