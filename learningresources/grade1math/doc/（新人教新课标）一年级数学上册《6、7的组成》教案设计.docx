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7E" w:rsidRPr="00EA7F12" w:rsidRDefault="00E07B7E" w:rsidP="00EA7F12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EA7F12">
        <w:rPr>
          <w:b/>
          <w:bCs/>
          <w:color w:val="000000"/>
          <w:sz w:val="32"/>
          <w:szCs w:val="32"/>
        </w:rPr>
        <w:t>6</w:t>
      </w:r>
      <w:r w:rsidRPr="00EA7F12">
        <w:rPr>
          <w:rFonts w:hint="eastAsia"/>
          <w:b/>
          <w:bCs/>
          <w:color w:val="000000"/>
          <w:sz w:val="32"/>
          <w:szCs w:val="32"/>
        </w:rPr>
        <w:t>、</w:t>
      </w:r>
      <w:r w:rsidRPr="00EA7F12">
        <w:rPr>
          <w:b/>
          <w:bCs/>
          <w:color w:val="000000"/>
          <w:sz w:val="32"/>
          <w:szCs w:val="32"/>
        </w:rPr>
        <w:t>7</w:t>
      </w:r>
      <w:r w:rsidRPr="00EA7F12">
        <w:rPr>
          <w:rFonts w:hint="eastAsia"/>
          <w:b/>
          <w:bCs/>
          <w:color w:val="000000"/>
          <w:sz w:val="32"/>
          <w:szCs w:val="32"/>
        </w:rPr>
        <w:t>的组成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41</w:t>
      </w:r>
      <w:r>
        <w:rPr>
          <w:rFonts w:hint="eastAsia"/>
          <w:color w:val="000000"/>
        </w:rPr>
        <w:t>页。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、使学生在动手操作中掌握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7</w:t>
      </w:r>
      <w:r>
        <w:rPr>
          <w:rFonts w:hint="eastAsia"/>
          <w:color w:val="000000"/>
        </w:rPr>
        <w:t>以内数的组成。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、学生能熟练地说出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7</w:t>
      </w:r>
      <w:r>
        <w:rPr>
          <w:rFonts w:hint="eastAsia"/>
          <w:color w:val="000000"/>
        </w:rPr>
        <w:t>以内数的组成。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、学生在参与学习中提高观察能力和动手能力，增强合作交流的意识。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教学重点：</w:t>
      </w:r>
      <w:r>
        <w:rPr>
          <w:rFonts w:hint="eastAsia"/>
          <w:color w:val="000000"/>
        </w:rPr>
        <w:t>掌握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7</w:t>
      </w:r>
      <w:r>
        <w:rPr>
          <w:rFonts w:hint="eastAsia"/>
          <w:color w:val="000000"/>
        </w:rPr>
        <w:t>的组成。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：经历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7</w:t>
      </w:r>
      <w:r>
        <w:rPr>
          <w:rFonts w:hint="eastAsia"/>
          <w:color w:val="000000"/>
        </w:rPr>
        <w:t>的组成过程。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教学准备：</w:t>
      </w:r>
      <w:r>
        <w:rPr>
          <w:rFonts w:hint="eastAsia"/>
          <w:color w:val="000000"/>
        </w:rPr>
        <w:t>小棒、鱼图片、小猫图片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一、复习准备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、谈话：今天我们教室里来了一位客人，瞧！它是谁？（小猫）小猫想考考我们，大家做好准备。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5</w:t>
      </w:r>
      <w:r>
        <w:rPr>
          <w:rFonts w:hint="eastAsia"/>
          <w:color w:val="000000"/>
        </w:rPr>
        <w:t>可以分成几和几？用什么方法能把</w:t>
      </w:r>
      <w:r>
        <w:rPr>
          <w:color w:val="000000"/>
        </w:rPr>
        <w:t>5</w:t>
      </w:r>
      <w:r>
        <w:rPr>
          <w:rFonts w:hint="eastAsia"/>
          <w:color w:val="000000"/>
        </w:rPr>
        <w:t>的分成都说出来？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3</w:t>
      </w:r>
      <w:r>
        <w:rPr>
          <w:rFonts w:hint="eastAsia"/>
          <w:color w:val="000000"/>
        </w:rPr>
        <w:t>小猫说我们班的小朋友这么厉害，他又有困难了，你们想帮助他吗？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二、新知教学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、教学</w:t>
      </w:r>
      <w:r>
        <w:rPr>
          <w:color w:val="000000"/>
        </w:rPr>
        <w:t>7</w:t>
      </w:r>
      <w:r>
        <w:rPr>
          <w:rFonts w:hint="eastAsia"/>
          <w:color w:val="000000"/>
        </w:rPr>
        <w:t>的组成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）是猫妈妈和猫奶奶的生日，小猫钓了</w:t>
      </w:r>
      <w:r>
        <w:rPr>
          <w:color w:val="000000"/>
        </w:rPr>
        <w:t>7</w:t>
      </w:r>
      <w:r>
        <w:rPr>
          <w:rFonts w:hint="eastAsia"/>
          <w:color w:val="000000"/>
        </w:rPr>
        <w:t>条鱼，想当生日礼物送给她们，不知怎么分，你们能帮帮他吗？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）学生用小棒代替鱼，同桌合作，一人分小棒，一人记</w:t>
      </w:r>
      <w:r>
        <w:rPr>
          <w:color w:val="000000"/>
        </w:rPr>
        <w:t>7</w:t>
      </w:r>
      <w:r>
        <w:rPr>
          <w:rFonts w:hint="eastAsia"/>
          <w:color w:val="000000"/>
        </w:rPr>
        <w:t>的分成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）汇报交流（师板书）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）问：你发现</w:t>
      </w:r>
      <w:r>
        <w:rPr>
          <w:color w:val="000000"/>
        </w:rPr>
        <w:t>6</w:t>
      </w:r>
      <w:r>
        <w:rPr>
          <w:rFonts w:hint="eastAsia"/>
          <w:color w:val="000000"/>
        </w:rPr>
        <w:t>的组成有什么规律吗？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）指导记忆：谁记得快，你有什么好方法？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）小猫说我们班小朋友这么积级，想送一条鱼给记得最快的小朋友，还有几条？（再次记忆）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、教学</w:t>
      </w:r>
      <w:r>
        <w:rPr>
          <w:color w:val="000000"/>
        </w:rPr>
        <w:t>6</w:t>
      </w:r>
      <w:r>
        <w:rPr>
          <w:rFonts w:hint="eastAsia"/>
          <w:color w:val="000000"/>
        </w:rPr>
        <w:t>的组成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）学生用小棒代替</w:t>
      </w:r>
      <w:r>
        <w:rPr>
          <w:color w:val="000000"/>
        </w:rPr>
        <w:t>6</w:t>
      </w:r>
      <w:r>
        <w:rPr>
          <w:rFonts w:hint="eastAsia"/>
          <w:color w:val="000000"/>
        </w:rPr>
        <w:t>条小鱼，各自边分边写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）汇报交流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）指导记忆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）这么多种分法，小猫会选哪一种？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、指导填书</w:t>
      </w:r>
      <w:r>
        <w:rPr>
          <w:color w:val="000000"/>
        </w:rPr>
        <w:t>P44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、小结揭题：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的组成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三、巩固练习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、猜数游戏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6         7         7         6         7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1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4     2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2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6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、看图说组成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     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●●●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○○○○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★★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☆☆☆☆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▲▲▲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△△△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、练习</w:t>
      </w:r>
      <w:r>
        <w:rPr>
          <w:color w:val="000000"/>
        </w:rPr>
        <w:t>P48</w:t>
      </w:r>
      <w:r>
        <w:rPr>
          <w:rFonts w:hint="eastAsia"/>
          <w:color w:val="000000"/>
        </w:rPr>
        <w:t>第</w:t>
      </w:r>
      <w:r>
        <w:rPr>
          <w:color w:val="000000"/>
        </w:rPr>
        <w:t>1</w:t>
      </w:r>
      <w:r>
        <w:rPr>
          <w:rFonts w:hint="eastAsia"/>
          <w:color w:val="000000"/>
        </w:rPr>
        <w:t>题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四、小结：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这节课你学会了什么？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五、说一说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7</w:t>
      </w:r>
      <w:r>
        <w:rPr>
          <w:rFonts w:hint="eastAsia"/>
          <w:color w:val="000000"/>
        </w:rPr>
        <w:t>的组成。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firstLine="2760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7</w:t>
      </w:r>
      <w:r>
        <w:rPr>
          <w:rFonts w:hint="eastAsia"/>
          <w:color w:val="323E32"/>
        </w:rPr>
        <w:t>的组成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7       7      7   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1 6    2  5    3  4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6 1    5  2    4  3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 xml:space="preserve">6       6      6   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1 5    2  4    3  3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5 1    4  2   </w:t>
      </w:r>
    </w:p>
    <w:p w:rsidR="00E07B7E" w:rsidRDefault="00E07B7E" w:rsidP="00EA7F1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E07B7E" w:rsidRDefault="00E07B7E"/>
    <w:sectPr w:rsidR="00E07B7E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B7E" w:rsidRDefault="00E07B7E" w:rsidP="00C1584D">
      <w:r>
        <w:separator/>
      </w:r>
    </w:p>
  </w:endnote>
  <w:endnote w:type="continuationSeparator" w:id="0">
    <w:p w:rsidR="00E07B7E" w:rsidRDefault="00E07B7E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Default="00E07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Pr="00C1584D" w:rsidRDefault="00E07B7E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Default="00E07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B7E" w:rsidRDefault="00E07B7E" w:rsidP="00C1584D">
      <w:r>
        <w:separator/>
      </w:r>
    </w:p>
  </w:footnote>
  <w:footnote w:type="continuationSeparator" w:id="0">
    <w:p w:rsidR="00E07B7E" w:rsidRDefault="00E07B7E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Default="00E07B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Pr="00C1584D" w:rsidRDefault="00E07B7E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7E" w:rsidRDefault="00E07B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B59E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797368"/>
    <w:rsid w:val="0093432D"/>
    <w:rsid w:val="00996271"/>
    <w:rsid w:val="009B1A35"/>
    <w:rsid w:val="00A529FB"/>
    <w:rsid w:val="00A63C94"/>
    <w:rsid w:val="00BA04AA"/>
    <w:rsid w:val="00C1584D"/>
    <w:rsid w:val="00D727BD"/>
    <w:rsid w:val="00E07B7E"/>
    <w:rsid w:val="00E65E6F"/>
    <w:rsid w:val="00EA7F12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EA7F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5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58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5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172</Words>
  <Characters>983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2013-10-14T06:19:00Z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