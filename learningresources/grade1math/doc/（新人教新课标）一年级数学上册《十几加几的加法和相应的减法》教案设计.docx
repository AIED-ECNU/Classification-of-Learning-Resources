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6B" w:rsidRPr="002F1DB3" w:rsidRDefault="0017006B" w:rsidP="002F1DB3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2F1DB3">
        <w:rPr>
          <w:rFonts w:hint="eastAsia"/>
          <w:b/>
          <w:bCs/>
          <w:color w:val="000000"/>
          <w:sz w:val="32"/>
          <w:szCs w:val="32"/>
        </w:rPr>
        <w:t>十几加几的加法和相应的减法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78</w:t>
      </w:r>
      <w:r>
        <w:rPr>
          <w:rFonts w:hint="eastAsia"/>
          <w:color w:val="000000"/>
        </w:rPr>
        <w:t>页。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、通过自主探索，合作交流列出四个算式，并计算结果。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、培养学生的观察能力，动手操作能力及语言表达能力。</w:t>
      </w:r>
    </w:p>
    <w:p w:rsidR="0017006B" w:rsidRDefault="0017006B" w:rsidP="008D605F">
      <w:pPr>
        <w:pStyle w:val="NormalWeb"/>
        <w:spacing w:before="0" w:beforeAutospacing="0" w:after="0" w:afterAutospacing="0" w:line="360" w:lineRule="auto"/>
        <w:ind w:leftChars="171" w:left="3168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、使学生体会数学教学中的加、减法之间的联系，渗透辩证唯物主义的启蒙教育，在一定的教学情境之中学数学。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教学重难点</w:t>
      </w:r>
      <w:r>
        <w:rPr>
          <w:rFonts w:hint="eastAsia"/>
          <w:color w:val="000000"/>
        </w:rPr>
        <w:t>：看一幅图写出四个算式，并能正确地进行计算。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000000"/>
        </w:rPr>
        <w:t>：电脑课件，学生准备小棒数根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一、创设情景，激趣引入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、今天我们要去数学乐园玩，不过先要回答几个问题，才能进去。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1)</w:t>
      </w:r>
      <w:r>
        <w:rPr>
          <w:rFonts w:hint="eastAsia"/>
          <w:color w:val="000000"/>
        </w:rPr>
        <w:t>卡片出示：</w:t>
      </w:r>
      <w:r>
        <w:rPr>
          <w:color w:val="000000"/>
        </w:rPr>
        <w:t>1</w:t>
      </w:r>
      <w:r>
        <w:rPr>
          <w:rFonts w:hint="eastAsia"/>
          <w:color w:val="000000"/>
        </w:rPr>
        <w:t>个十和</w:t>
      </w:r>
      <w:r>
        <w:rPr>
          <w:color w:val="000000"/>
        </w:rPr>
        <w:t>3</w:t>
      </w:r>
      <w:r>
        <w:rPr>
          <w:rFonts w:hint="eastAsia"/>
          <w:color w:val="000000"/>
        </w:rPr>
        <w:t>个一合起来是</w:t>
      </w:r>
      <w:r>
        <w:rPr>
          <w:color w:val="000000"/>
        </w:rPr>
        <w:t xml:space="preserve">(  )   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15</w:t>
      </w:r>
      <w:r>
        <w:rPr>
          <w:rFonts w:hint="eastAsia"/>
          <w:color w:val="000000"/>
        </w:rPr>
        <w:t>里面有</w:t>
      </w:r>
      <w:r>
        <w:rPr>
          <w:color w:val="000000"/>
        </w:rPr>
        <w:t>(   )</w:t>
      </w:r>
      <w:r>
        <w:rPr>
          <w:rFonts w:hint="eastAsia"/>
          <w:color w:val="000000"/>
        </w:rPr>
        <w:t>个十和</w:t>
      </w:r>
      <w:r>
        <w:rPr>
          <w:color w:val="000000"/>
        </w:rPr>
        <w:t>(   )</w:t>
      </w:r>
      <w:r>
        <w:rPr>
          <w:rFonts w:hint="eastAsia"/>
          <w:color w:val="000000"/>
        </w:rPr>
        <w:t>个一</w:t>
      </w:r>
      <w:r>
        <w:rPr>
          <w:color w:val="000000"/>
        </w:rPr>
        <w:t xml:space="preserve">    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个十和</w:t>
      </w:r>
      <w:r>
        <w:rPr>
          <w:color w:val="000000"/>
        </w:rPr>
        <w:t>(  )</w:t>
      </w:r>
      <w:r>
        <w:rPr>
          <w:rFonts w:hint="eastAsia"/>
          <w:color w:val="000000"/>
        </w:rPr>
        <w:t>个一合起来是</w:t>
      </w:r>
      <w:r>
        <w:rPr>
          <w:color w:val="000000"/>
        </w:rPr>
        <w:t>19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2)</w:t>
      </w:r>
      <w:r>
        <w:rPr>
          <w:rFonts w:hint="eastAsia"/>
          <w:color w:val="000000"/>
        </w:rPr>
        <w:t>这些算式中哪些已经学过了，哪些还没有学？</w:t>
      </w:r>
      <w:r>
        <w:rPr>
          <w:color w:val="000000"/>
        </w:rPr>
        <w:t>(</w:t>
      </w:r>
      <w:r>
        <w:rPr>
          <w:rFonts w:hint="eastAsia"/>
          <w:color w:val="000000"/>
        </w:rPr>
        <w:t>学生分类</w:t>
      </w:r>
      <w:r>
        <w:rPr>
          <w:color w:val="000000"/>
        </w:rPr>
        <w:t xml:space="preserve">)  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left="479"/>
        <w:rPr>
          <w:color w:val="323E32"/>
        </w:rPr>
      </w:pPr>
      <w:r>
        <w:rPr>
          <w:color w:val="000000"/>
        </w:rPr>
        <w:t>8+1  10+1  2+6  4+10  7-3  8+10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）今天这节课，我们就来学习十几加几及相应的减法</w:t>
      </w:r>
      <w:r>
        <w:rPr>
          <w:color w:val="000000"/>
        </w:rPr>
        <w:t>(</w:t>
      </w:r>
      <w:r>
        <w:rPr>
          <w:rFonts w:hint="eastAsia"/>
          <w:color w:val="000000"/>
        </w:rPr>
        <w:t>板书课题</w:t>
      </w:r>
      <w:r>
        <w:rPr>
          <w:color w:val="000000"/>
        </w:rPr>
        <w:t>)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二、合作探究，领会新知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、学生操作：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左边摆出</w:t>
      </w:r>
      <w:r>
        <w:rPr>
          <w:color w:val="000000"/>
        </w:rPr>
        <w:t>10</w:t>
      </w:r>
      <w:r>
        <w:rPr>
          <w:rFonts w:hint="eastAsia"/>
          <w:color w:val="000000"/>
        </w:rPr>
        <w:t>根小棒，右边摆出</w:t>
      </w:r>
      <w:r>
        <w:rPr>
          <w:color w:val="000000"/>
        </w:rPr>
        <w:t>3</w:t>
      </w:r>
      <w:r>
        <w:rPr>
          <w:rFonts w:hint="eastAsia"/>
          <w:color w:val="000000"/>
        </w:rPr>
        <w:t>根小棒，一共有几根小棒呢？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、探究算法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left="600" w:hanging="60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）你能算出得数吗？请你把书翻到</w:t>
      </w:r>
      <w:r>
        <w:rPr>
          <w:color w:val="000000"/>
        </w:rPr>
        <w:t>78</w:t>
      </w:r>
      <w:r>
        <w:rPr>
          <w:rFonts w:hint="eastAsia"/>
          <w:color w:val="000000"/>
        </w:rPr>
        <w:t>页，试着填一填。然后把你的方法告诉你的同桌。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）谁愿意把你的算法告诉大家。</w:t>
      </w:r>
      <w:r>
        <w:rPr>
          <w:color w:val="000000"/>
        </w:rPr>
        <w:t>(</w:t>
      </w:r>
      <w:r>
        <w:rPr>
          <w:rFonts w:hint="eastAsia"/>
          <w:color w:val="000000"/>
        </w:rPr>
        <w:t>指名学生回答</w:t>
      </w:r>
      <w:r>
        <w:rPr>
          <w:color w:val="000000"/>
        </w:rPr>
        <w:t>)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、老师小结：小朋友的方法可真多，既可以用数的组成来算，也可以利用加、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减法之间的关系来算。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三、巩固深化，拓展创新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、回到课前分类题，让学生完成原来不会做的题目。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</w:t>
      </w:r>
      <w:r>
        <w:rPr>
          <w:rFonts w:hint="eastAsia"/>
          <w:color w:val="000000"/>
        </w:rPr>
        <w:t>出示做一做</w:t>
      </w:r>
      <w:r>
        <w:rPr>
          <w:color w:val="000000"/>
        </w:rPr>
        <w:t xml:space="preserve">1  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学生自己先用小棒摆一摆，然后列出算式。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、做一做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做完问学生你有什么发现？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、我们一起来到智慧宫：练习十八</w:t>
      </w:r>
      <w:r>
        <w:rPr>
          <w:color w:val="000000"/>
        </w:rPr>
        <w:t>T1</w:t>
      </w:r>
      <w:r>
        <w:rPr>
          <w:rFonts w:hint="eastAsia"/>
          <w:color w:val="000000"/>
        </w:rPr>
        <w:t>。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四、总结：这节课你有什么收获？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五、板书设计：</w:t>
      </w:r>
      <w:r>
        <w:rPr>
          <w:color w:val="323E32"/>
        </w:rPr>
        <w:t xml:space="preserve">                 </w:t>
      </w:r>
    </w:p>
    <w:p w:rsidR="0017006B" w:rsidRDefault="0017006B" w:rsidP="002F1DB3">
      <w:pPr>
        <w:pStyle w:val="NormalWeb"/>
        <w:spacing w:before="0" w:beforeAutospacing="0" w:after="0" w:afterAutospacing="0"/>
        <w:jc w:val="center"/>
        <w:rPr>
          <w:color w:val="323E32"/>
        </w:rPr>
      </w:pPr>
      <w:r>
        <w:rPr>
          <w:color w:val="323E32"/>
        </w:rPr>
        <w:t xml:space="preserve"> 10</w:t>
      </w:r>
      <w:r>
        <w:rPr>
          <w:rFonts w:hint="eastAsia"/>
          <w:color w:val="323E32"/>
        </w:rPr>
        <w:t>加几的加法和相应的减法</w:t>
      </w:r>
    </w:p>
    <w:p w:rsidR="0017006B" w:rsidRDefault="0017006B" w:rsidP="002F1DB3">
      <w:pPr>
        <w:pStyle w:val="NormalWeb"/>
        <w:spacing w:before="0" w:beforeAutospacing="0" w:after="0" w:afterAutospacing="0"/>
        <w:jc w:val="center"/>
        <w:rPr>
          <w:color w:val="323E32"/>
        </w:rPr>
      </w:pPr>
      <w:r>
        <w:rPr>
          <w:color w:val="323E32"/>
        </w:rPr>
        <w:t> 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>10+3=13         3+10=13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>13-3=10         13-10=3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2040"/>
        <w:rPr>
          <w:color w:val="323E32"/>
        </w:rPr>
      </w:pPr>
      <w:r>
        <w:rPr>
          <w:color w:val="323E32"/>
        </w:rPr>
        <w:t>11 + 2 = 13         13 – 2 = 11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           </w:t>
      </w:r>
      <w:r>
        <w:rPr>
          <w:rFonts w:hint="eastAsia"/>
          <w:color w:val="323E32"/>
        </w:rPr>
        <w:t>加数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加数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和</w:t>
      </w:r>
      <w:r>
        <w:rPr>
          <w:color w:val="323E32"/>
        </w:rPr>
        <w:t xml:space="preserve">      </w:t>
      </w:r>
      <w:r>
        <w:rPr>
          <w:rFonts w:hint="eastAsia"/>
          <w:color w:val="323E32"/>
        </w:rPr>
        <w:t>被减数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减数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差</w:t>
      </w:r>
      <w:r>
        <w:rPr>
          <w:color w:val="323E32"/>
        </w:rPr>
        <w:t xml:space="preserve"> </w:t>
      </w:r>
    </w:p>
    <w:p w:rsidR="0017006B" w:rsidRDefault="0017006B" w:rsidP="002F1DB3">
      <w:pPr>
        <w:pStyle w:val="NormalWeb"/>
        <w:spacing w:before="0" w:beforeAutospacing="0" w:after="0" w:afterAutospacing="0" w:line="360" w:lineRule="auto"/>
        <w:ind w:firstLine="2640"/>
        <w:rPr>
          <w:color w:val="323E32"/>
        </w:rPr>
      </w:pPr>
      <w:r>
        <w:rPr>
          <w:color w:val="323E32"/>
        </w:rPr>
        <w:t> </w:t>
      </w:r>
    </w:p>
    <w:p w:rsidR="0017006B" w:rsidRDefault="0017006B"/>
    <w:sectPr w:rsidR="0017006B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6B" w:rsidRDefault="0017006B" w:rsidP="00C1584D">
      <w:r>
        <w:separator/>
      </w:r>
    </w:p>
  </w:endnote>
  <w:endnote w:type="continuationSeparator" w:id="0">
    <w:p w:rsidR="0017006B" w:rsidRDefault="0017006B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Default="001700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Pr="00C1584D" w:rsidRDefault="0017006B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Default="001700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6B" w:rsidRDefault="0017006B" w:rsidP="00C1584D">
      <w:r>
        <w:separator/>
      </w:r>
    </w:p>
  </w:footnote>
  <w:footnote w:type="continuationSeparator" w:id="0">
    <w:p w:rsidR="0017006B" w:rsidRDefault="0017006B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Default="0017006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Pr="00C1584D" w:rsidRDefault="0017006B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6B" w:rsidRDefault="0017006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7006B"/>
    <w:rsid w:val="001A1A57"/>
    <w:rsid w:val="001A6F16"/>
    <w:rsid w:val="001C5678"/>
    <w:rsid w:val="001D5500"/>
    <w:rsid w:val="002156D9"/>
    <w:rsid w:val="00226595"/>
    <w:rsid w:val="002E5638"/>
    <w:rsid w:val="002F1DB3"/>
    <w:rsid w:val="002F6374"/>
    <w:rsid w:val="00312F82"/>
    <w:rsid w:val="00372795"/>
    <w:rsid w:val="0039311C"/>
    <w:rsid w:val="003F5645"/>
    <w:rsid w:val="00497E49"/>
    <w:rsid w:val="004C6904"/>
    <w:rsid w:val="00564838"/>
    <w:rsid w:val="00614251"/>
    <w:rsid w:val="0069706E"/>
    <w:rsid w:val="006B2C84"/>
    <w:rsid w:val="006E4370"/>
    <w:rsid w:val="006F69FD"/>
    <w:rsid w:val="007426FB"/>
    <w:rsid w:val="00752063"/>
    <w:rsid w:val="00754167"/>
    <w:rsid w:val="008D605F"/>
    <w:rsid w:val="0093432D"/>
    <w:rsid w:val="00996271"/>
    <w:rsid w:val="009B1A35"/>
    <w:rsid w:val="009B280C"/>
    <w:rsid w:val="00A529FB"/>
    <w:rsid w:val="00A63C94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2F1D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98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8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81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130</Words>
  <Characters>746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2013-10-14T07:09:00Z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