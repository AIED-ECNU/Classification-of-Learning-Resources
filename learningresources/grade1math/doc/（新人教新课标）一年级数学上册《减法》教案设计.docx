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A94812">
        <w:rPr>
          <w:rFonts w:hint="eastAsia"/>
          <w:b/>
          <w:bCs/>
          <w:color w:val="323E32"/>
          <w:sz w:val="32"/>
          <w:szCs w:val="32"/>
        </w:rPr>
        <w:t>减法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b/>
          <w:bCs/>
          <w:color w:val="323E32"/>
        </w:rPr>
        <w:t>教学内容：</w:t>
      </w:r>
      <w:r w:rsidRPr="00A94812">
        <w:rPr>
          <w:rFonts w:hint="eastAsia"/>
          <w:color w:val="323E32"/>
        </w:rPr>
        <w:t>义务教育教科书小学数学一年级上册教材第</w:t>
      </w:r>
      <w:r w:rsidRPr="00A94812">
        <w:rPr>
          <w:rFonts w:ascii="Times New Roman" w:hAnsi="Times New Roman" w:cs="Times New Roman"/>
          <w:color w:val="323E32"/>
        </w:rPr>
        <w:t>26~27</w:t>
      </w:r>
      <w:r w:rsidRPr="00A94812">
        <w:rPr>
          <w:rFonts w:hint="eastAsia"/>
          <w:color w:val="323E32"/>
        </w:rPr>
        <w:t>页。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b/>
          <w:bCs/>
          <w:color w:val="323E32"/>
        </w:rPr>
        <w:t>教学目标：</w:t>
      </w:r>
    </w:p>
    <w:p w:rsidR="00D72AAB" w:rsidRPr="00A94812" w:rsidRDefault="00D72AAB" w:rsidP="00BB6D3A">
      <w:pPr>
        <w:pStyle w:val="NormalWeb"/>
        <w:spacing w:before="0" w:beforeAutospacing="0" w:after="0" w:afterAutospacing="0" w:line="360" w:lineRule="auto"/>
        <w:ind w:firstLineChars="50" w:firstLine="31680"/>
        <w:rPr>
          <w:color w:val="323E32"/>
        </w:rPr>
      </w:pP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、</w:t>
      </w:r>
      <w:r w:rsidRPr="00A94812">
        <w:rPr>
          <w:rFonts w:hint="eastAsia"/>
          <w:color w:val="000000"/>
        </w:rPr>
        <w:t>通过操作使学生初步知道减法的含义，并能正确地读出减法的算式。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 w:rsidRPr="00A94812">
        <w:rPr>
          <w:color w:val="000000"/>
        </w:rPr>
        <w:t>2</w:t>
      </w:r>
      <w:r w:rsidRPr="00A94812">
        <w:rPr>
          <w:rFonts w:hint="eastAsia"/>
          <w:color w:val="000000"/>
        </w:rPr>
        <w:t>、在具体的情景和活动中理解减法的含义，并能用减法来解决问题，体会生活中许多问题用减法来解决。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 w:rsidRPr="00A94812">
        <w:rPr>
          <w:color w:val="000000"/>
        </w:rPr>
        <w:t>3</w:t>
      </w:r>
      <w:r w:rsidRPr="00A94812">
        <w:rPr>
          <w:rFonts w:hint="eastAsia"/>
          <w:color w:val="000000"/>
        </w:rPr>
        <w:t>、通过直观有趣的教学活动使学生积极参与，体验成功的快乐，增强学习的兴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ind w:left="479" w:hanging="360"/>
        <w:rPr>
          <w:color w:val="323E32"/>
        </w:rPr>
      </w:pPr>
      <w:r w:rsidRPr="00A94812">
        <w:rPr>
          <w:rFonts w:hint="eastAsia"/>
          <w:color w:val="000000"/>
        </w:rPr>
        <w:t>趣和信心。</w:t>
      </w:r>
      <w:r w:rsidRPr="00A94812">
        <w:rPr>
          <w:color w:val="323E32"/>
        </w:rPr>
        <w:t xml:space="preserve"> 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b/>
          <w:bCs/>
          <w:color w:val="323E32"/>
        </w:rPr>
        <w:t>教学重点：</w:t>
      </w:r>
      <w:r w:rsidRPr="00A94812">
        <w:rPr>
          <w:rFonts w:hint="eastAsia"/>
          <w:color w:val="000000"/>
        </w:rPr>
        <w:t>认识减法的意义，正确读算式。</w:t>
      </w:r>
      <w:r w:rsidRPr="00A94812">
        <w:rPr>
          <w:color w:val="323E32"/>
        </w:rPr>
        <w:t xml:space="preserve"> 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b/>
          <w:bCs/>
          <w:color w:val="323E32"/>
        </w:rPr>
        <w:t>教学难点：</w:t>
      </w:r>
      <w:r w:rsidRPr="00A94812">
        <w:rPr>
          <w:rFonts w:hint="eastAsia"/>
          <w:color w:val="000000"/>
        </w:rPr>
        <w:t>用减法的含义说算理。</w:t>
      </w:r>
      <w:r w:rsidRPr="00A94812">
        <w:rPr>
          <w:color w:val="323E32"/>
        </w:rPr>
        <w:t xml:space="preserve"> </w:t>
      </w:r>
    </w:p>
    <w:p w:rsidR="00D72AAB" w:rsidRPr="00A94812" w:rsidRDefault="00D72AAB" w:rsidP="00A94812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A94812">
        <w:rPr>
          <w:rFonts w:hint="eastAsia"/>
          <w:b/>
          <w:bCs/>
          <w:color w:val="323E32"/>
        </w:rPr>
        <w:t>教学准备：</w:t>
      </w:r>
      <w:r w:rsidRPr="00A94812">
        <w:rPr>
          <w:rFonts w:hint="eastAsia"/>
          <w:color w:val="323E32"/>
        </w:rPr>
        <w:t>饮料、图片。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A94812">
        <w:rPr>
          <w:rFonts w:hint="eastAsia"/>
          <w:b/>
          <w:bCs/>
          <w:color w:val="323E32"/>
        </w:rPr>
        <w:t>教学过程：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一、引入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、谈话引入主题情境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</w:t>
      </w: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）师：今天天气怎么样啊？那大家的心情呢？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</w:t>
      </w: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）师：那么今天就让我们带着愉快的心情来一次火车之旅。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、实物展示，初涉主题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</w:t>
      </w: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）师：大家都知道，天气这么热，坐火车要准备吃的、喝的，看看老师今天带了什么好喝的呀？（拿出一个袋子，展示实物饮料）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</w:t>
      </w: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）师：你们数数有几瓶，那大家一起说说</w:t>
      </w: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瓶可以用数字几表示啊？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</w:t>
      </w: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）师：现在请大家闭上眼睛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（学生闭上眼睛后，将其中一个藏起来，然后再请学生睁开眼睛）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</w:t>
      </w:r>
      <w:r w:rsidRPr="00A94812">
        <w:rPr>
          <w:color w:val="323E32"/>
        </w:rPr>
        <w:t>4</w:t>
      </w:r>
      <w:r w:rsidRPr="00A94812">
        <w:rPr>
          <w:rFonts w:hint="eastAsia"/>
          <w:color w:val="323E32"/>
        </w:rPr>
        <w:t>）师：大家发现了什么呀？少了一瓶，猜猜不见的一瓶去哪了？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（生猜后，老师揭示谜底：被老师拿去藏起来了）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师：现在老师要提问题了，请同学们听清楚！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、展开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问题：老师带了</w:t>
      </w: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瓶饮料，拿走一瓶藏了起来，还剩下几瓶？你是怎么知道的？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 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师：为什么是</w:t>
      </w: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瓶，你怎么知道的？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师：哦！你是用眼睛看的，观察出来的，是吗？还有没有同学有其他方法？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（老师板书：</w:t>
      </w:r>
      <w:r w:rsidRPr="00A94812">
        <w:rPr>
          <w:color w:val="323E32"/>
        </w:rPr>
        <w:t>3-1=2</w:t>
      </w:r>
      <w:r w:rsidRPr="00A94812">
        <w:rPr>
          <w:rFonts w:hint="eastAsia"/>
          <w:color w:val="323E32"/>
        </w:rPr>
        <w:t>）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师：你是用列算式的方法，是吗？那这个叫什么方法呀？这就是我们今天学习的新知识“减法”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（师边说边板书课题：减法）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师：那这位同学你能说说这个算式里面的数代表什么意思吗？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预设生答：</w:t>
      </w: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代表老师带来的</w:t>
      </w: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瓶饮料；</w:t>
      </w: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代表被老师拿走藏起来的那瓶；</w:t>
      </w: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代表剩下的</w:t>
      </w: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瓶。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二、展开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、学习符号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3-1=2::</w:t>
      </w:r>
      <w:r w:rsidRPr="00A94812">
        <w:rPr>
          <w:rFonts w:hint="eastAsia"/>
          <w:color w:val="323E32"/>
        </w:rPr>
        <w:t>减号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师：你们知道这个符号叫什么吗？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生：减号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师：我们还学过什么符号？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生</w:t>
      </w: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：加号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生</w:t>
      </w: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：大于号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生</w:t>
      </w: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：小于号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生</w:t>
      </w:r>
      <w:r w:rsidRPr="00A94812">
        <w:rPr>
          <w:color w:val="323E32"/>
        </w:rPr>
        <w:t>4</w:t>
      </w:r>
      <w:r w:rsidRPr="00A94812">
        <w:rPr>
          <w:rFonts w:hint="eastAsia"/>
          <w:color w:val="323E32"/>
        </w:rPr>
        <w:t>：等于号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</w:t>
      </w:r>
      <w:r w:rsidRPr="00A94812">
        <w:rPr>
          <w:color w:val="323E32"/>
        </w:rPr>
        <w:t>:</w:t>
      </w:r>
      <w:r w:rsidRPr="00A94812">
        <w:rPr>
          <w:rFonts w:hint="eastAsia"/>
          <w:color w:val="323E32"/>
        </w:rPr>
        <w:t>我们都有这么多符号好朋友了呀</w:t>
      </w:r>
      <w:r w:rsidRPr="00A94812">
        <w:rPr>
          <w:color w:val="323E32"/>
        </w:rPr>
        <w:t>!</w:t>
      </w:r>
      <w:r w:rsidRPr="00A94812">
        <w:rPr>
          <w:rFonts w:hint="eastAsia"/>
          <w:color w:val="323E32"/>
        </w:rPr>
        <w:t>今天又多了一位好朋友</w:t>
      </w:r>
      <w:r w:rsidRPr="00A94812">
        <w:rPr>
          <w:color w:val="323E32"/>
        </w:rPr>
        <w:t>,</w:t>
      </w:r>
      <w:r w:rsidRPr="00A94812">
        <w:rPr>
          <w:rFonts w:hint="eastAsia"/>
          <w:color w:val="323E32"/>
        </w:rPr>
        <w:t>它就是</w:t>
      </w:r>
      <w:r w:rsidRPr="00A94812">
        <w:rPr>
          <w:color w:val="323E32"/>
        </w:rPr>
        <w:t>"</w:t>
      </w:r>
      <w:r w:rsidRPr="00A94812">
        <w:rPr>
          <w:rFonts w:hint="eastAsia"/>
          <w:color w:val="323E32"/>
        </w:rPr>
        <w:t>减号</w:t>
      </w:r>
      <w:r w:rsidRPr="00A94812">
        <w:rPr>
          <w:color w:val="323E32"/>
        </w:rPr>
        <w:t>",</w:t>
      </w:r>
      <w:r w:rsidRPr="00A94812">
        <w:rPr>
          <w:rFonts w:hint="eastAsia"/>
          <w:color w:val="323E32"/>
        </w:rPr>
        <w:t>我们要把它也记在心里哦</w:t>
      </w:r>
      <w:r w:rsidRPr="00A94812">
        <w:rPr>
          <w:color w:val="323E32"/>
        </w:rPr>
        <w:t>!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、学习读减法算式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师：哪位同学会读这个算式？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、火车开到了动物园，出示动物娃娃（</w:t>
      </w:r>
      <w:r w:rsidRPr="00A94812">
        <w:rPr>
          <w:color w:val="323E32"/>
        </w:rPr>
        <w:t>5</w:t>
      </w:r>
      <w:r w:rsidRPr="00A94812">
        <w:rPr>
          <w:rFonts w:hint="eastAsia"/>
          <w:color w:val="323E32"/>
        </w:rPr>
        <w:t>只）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故事：熊妈妈带熊宝宝回家吃饭，谁能提出数学问题？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生：动物园有</w:t>
      </w:r>
      <w:r w:rsidRPr="00A94812">
        <w:rPr>
          <w:color w:val="323E32"/>
        </w:rPr>
        <w:t>5</w:t>
      </w:r>
      <w:r w:rsidRPr="00A94812">
        <w:rPr>
          <w:rFonts w:hint="eastAsia"/>
          <w:color w:val="323E32"/>
        </w:rPr>
        <w:t>只小动物，走了</w:t>
      </w: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只，还剩下几只？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师：哪位同学能解决这个问题啊？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小组学生比赛读算式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三、游戏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师：同学们坐火车坐累了，我们一起来玩游戏，提提神！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找朋友的游戏：将写有减法算式的</w:t>
      </w:r>
      <w:r w:rsidRPr="00A94812">
        <w:rPr>
          <w:color w:val="323E32"/>
        </w:rPr>
        <w:t xml:space="preserve">3 </w:t>
      </w:r>
      <w:r w:rsidRPr="00A94812">
        <w:rPr>
          <w:rFonts w:hint="eastAsia"/>
          <w:color w:val="323E32"/>
        </w:rPr>
        <w:t>个星星头饰，和写有得数的</w:t>
      </w: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个月亮头饰分发给</w:t>
      </w:r>
      <w:r w:rsidRPr="00A94812">
        <w:rPr>
          <w:color w:val="323E32"/>
        </w:rPr>
        <w:t>6</w:t>
      </w:r>
      <w:r w:rsidRPr="00A94812">
        <w:rPr>
          <w:rFonts w:hint="eastAsia"/>
          <w:color w:val="323E32"/>
        </w:rPr>
        <w:t>个同学，老师带全班同学一起唱“找朋友的歌”，</w:t>
      </w:r>
      <w:r w:rsidRPr="00A94812">
        <w:rPr>
          <w:color w:val="323E32"/>
        </w:rPr>
        <w:t>6</w:t>
      </w:r>
      <w:r w:rsidRPr="00A94812">
        <w:rPr>
          <w:rFonts w:hint="eastAsia"/>
          <w:color w:val="323E32"/>
        </w:rPr>
        <w:t>位小朋友到讲台前面来找自己的好朋友。歌曲结束后全班同学一起评比。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四、动手操作练习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、先请全班学生打开铅笔盒准备好的圆形卡片，请学生先在桌子上摆</w:t>
      </w:r>
      <w:r w:rsidRPr="00A94812">
        <w:rPr>
          <w:color w:val="323E32"/>
        </w:rPr>
        <w:t>5</w:t>
      </w:r>
      <w:r w:rsidRPr="00A94812">
        <w:rPr>
          <w:rFonts w:hint="eastAsia"/>
          <w:color w:val="323E32"/>
        </w:rPr>
        <w:t>个，然后请学生拿走</w:t>
      </w:r>
      <w:r w:rsidRPr="00A94812">
        <w:rPr>
          <w:color w:val="323E32"/>
        </w:rPr>
        <w:t>1</w:t>
      </w:r>
      <w:r w:rsidRPr="00A94812">
        <w:rPr>
          <w:rFonts w:hint="eastAsia"/>
          <w:color w:val="323E32"/>
        </w:rPr>
        <w:t>个，请全班学生一起说还有几个，请学生出减法算式：</w:t>
      </w:r>
      <w:r w:rsidRPr="00A94812">
        <w:rPr>
          <w:color w:val="323E32"/>
        </w:rPr>
        <w:t>5-1=4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2</w:t>
      </w:r>
      <w:r w:rsidRPr="00A94812">
        <w:rPr>
          <w:rFonts w:hint="eastAsia"/>
          <w:color w:val="323E32"/>
        </w:rPr>
        <w:t>、再请学生按照老师教授的方法自己在下面摆，自己说算式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 xml:space="preserve"> </w:t>
      </w:r>
      <w:r w:rsidRPr="00A94812">
        <w:rPr>
          <w:rFonts w:hint="eastAsia"/>
          <w:color w:val="323E32"/>
        </w:rPr>
        <w:t>（学生自己在下面自由的摆，根据自己摆的说减法算式，师巡视并询问）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>3</w:t>
      </w:r>
      <w:r w:rsidRPr="00A94812">
        <w:rPr>
          <w:rFonts w:hint="eastAsia"/>
          <w:color w:val="323E32"/>
        </w:rPr>
        <w:t>、请个别学生给大家演示刚刚自己是怎么摆怎么说的。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五、总结</w:t>
      </w:r>
    </w:p>
    <w:p w:rsidR="00D72AAB" w:rsidRPr="00A94812" w:rsidRDefault="00D72AAB" w:rsidP="00A94812">
      <w:pPr>
        <w:pStyle w:val="NormalWeb"/>
        <w:spacing w:before="0" w:beforeAutospacing="0" w:after="0" w:afterAutospacing="0" w:line="460" w:lineRule="atLeast"/>
        <w:rPr>
          <w:color w:val="323E32"/>
        </w:rPr>
      </w:pPr>
      <w:r w:rsidRPr="00A94812">
        <w:rPr>
          <w:rFonts w:hint="eastAsia"/>
          <w:color w:val="323E32"/>
        </w:rPr>
        <w:t>师：小火车要到站了，大家今天坐火车开心吗？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rFonts w:hint="eastAsia"/>
          <w:color w:val="323E32"/>
        </w:rPr>
        <w:t>板书设计：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 xml:space="preserve">                        </w:t>
      </w:r>
      <w:r w:rsidRPr="00A94812">
        <w:rPr>
          <w:rFonts w:hint="eastAsia"/>
          <w:color w:val="323E32"/>
        </w:rPr>
        <w:t>减法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rPr>
          <w:color w:val="323E32"/>
        </w:rPr>
      </w:pPr>
      <w:r w:rsidRPr="00A94812">
        <w:rPr>
          <w:color w:val="323E32"/>
        </w:rPr>
        <w:t xml:space="preserve">                </w:t>
      </w:r>
      <w:r w:rsidRPr="00A94812">
        <w:rPr>
          <w:rFonts w:hint="eastAsia"/>
          <w:color w:val="323E32"/>
        </w:rPr>
        <w:t>板书：</w:t>
      </w:r>
      <w:r w:rsidRPr="00A94812">
        <w:rPr>
          <w:rFonts w:ascii="Tahoma" w:hAnsi="Tahoma" w:cs="Tahoma"/>
          <w:color w:val="323E32"/>
        </w:rPr>
        <w:t xml:space="preserve">3 - 1  </w:t>
      </w:r>
      <w:r w:rsidRPr="00A94812">
        <w:rPr>
          <w:rFonts w:hint="eastAsia"/>
          <w:color w:val="323E32"/>
        </w:rPr>
        <w:t>＝</w:t>
      </w:r>
      <w:r w:rsidRPr="00A94812">
        <w:rPr>
          <w:color w:val="323E32"/>
        </w:rPr>
        <w:t xml:space="preserve">  </w:t>
      </w:r>
      <w:r w:rsidRPr="00A94812">
        <w:rPr>
          <w:rFonts w:ascii="Tahoma" w:hAnsi="Tahoma" w:cs="Tahoma"/>
          <w:color w:val="323E32"/>
        </w:rPr>
        <w:t>2</w:t>
      </w:r>
    </w:p>
    <w:p w:rsidR="00D72AAB" w:rsidRPr="00A94812" w:rsidRDefault="00D72AAB" w:rsidP="00A94812">
      <w:pPr>
        <w:pStyle w:val="NormalWeb"/>
        <w:spacing w:before="0" w:beforeAutospacing="0" w:after="0" w:afterAutospacing="0" w:line="360" w:lineRule="auto"/>
        <w:ind w:firstLine="2310"/>
        <w:rPr>
          <w:color w:val="323E32"/>
        </w:rPr>
      </w:pPr>
      <w:r w:rsidRPr="00A94812">
        <w:rPr>
          <w:rFonts w:hint="eastAsia"/>
          <w:color w:val="323E32"/>
        </w:rPr>
        <w:t>减号</w:t>
      </w:r>
      <w:r w:rsidRPr="00A94812">
        <w:rPr>
          <w:color w:val="323E32"/>
        </w:rPr>
        <w:t xml:space="preserve">  </w:t>
      </w:r>
      <w:r w:rsidRPr="00A94812">
        <w:rPr>
          <w:rFonts w:hint="eastAsia"/>
          <w:color w:val="323E32"/>
        </w:rPr>
        <w:t>等号</w:t>
      </w:r>
    </w:p>
    <w:p w:rsidR="00D72AAB" w:rsidRPr="00A94812" w:rsidRDefault="00D72AAB" w:rsidP="00A94812">
      <w:pPr>
        <w:pStyle w:val="NormalWeb"/>
        <w:spacing w:before="0" w:beforeAutospacing="0" w:after="0" w:afterAutospacing="0" w:line="460" w:lineRule="atLeast"/>
        <w:ind w:firstLine="1890"/>
        <w:rPr>
          <w:color w:val="323E32"/>
        </w:rPr>
      </w:pPr>
      <w:r w:rsidRPr="00A94812">
        <w:rPr>
          <w:rFonts w:hint="eastAsia"/>
          <w:color w:val="323E32"/>
        </w:rPr>
        <w:t>读作：</w:t>
      </w:r>
      <w:r w:rsidRPr="00A94812">
        <w:rPr>
          <w:rFonts w:ascii="Tahoma" w:hAnsi="Tahoma" w:cs="Tahoma"/>
          <w:color w:val="323E32"/>
        </w:rPr>
        <w:t>3</w:t>
      </w:r>
      <w:r w:rsidRPr="00A94812">
        <w:rPr>
          <w:rFonts w:hint="eastAsia"/>
          <w:color w:val="323E32"/>
        </w:rPr>
        <w:t>减</w:t>
      </w:r>
      <w:r w:rsidRPr="00A94812">
        <w:rPr>
          <w:rFonts w:ascii="Tahoma" w:hAnsi="Tahoma" w:cs="Tahoma"/>
          <w:color w:val="323E32"/>
        </w:rPr>
        <w:t>1</w:t>
      </w:r>
      <w:r w:rsidRPr="00A94812">
        <w:rPr>
          <w:rFonts w:hint="eastAsia"/>
          <w:color w:val="323E32"/>
        </w:rPr>
        <w:t>等于</w:t>
      </w:r>
      <w:r w:rsidRPr="00A94812">
        <w:rPr>
          <w:rFonts w:ascii="Tahoma" w:hAnsi="Tahoma" w:cs="Tahoma"/>
          <w:color w:val="323E32"/>
        </w:rPr>
        <w:t>2</w:t>
      </w:r>
      <w:r w:rsidRPr="00A94812">
        <w:rPr>
          <w:rFonts w:hint="eastAsia"/>
          <w:color w:val="323E32"/>
        </w:rPr>
        <w:t>。</w:t>
      </w:r>
      <w:r w:rsidRPr="00A94812">
        <w:rPr>
          <w:color w:val="323E32"/>
        </w:rPr>
        <w:t xml:space="preserve"> </w:t>
      </w:r>
    </w:p>
    <w:p w:rsidR="00D72AAB" w:rsidRPr="00A94812" w:rsidRDefault="00D72AAB" w:rsidP="00A94812">
      <w:pPr>
        <w:pStyle w:val="NormalWeb"/>
        <w:spacing w:before="0" w:beforeAutospacing="0" w:after="0" w:afterAutospacing="0" w:line="460" w:lineRule="atLeast"/>
        <w:ind w:firstLine="1890"/>
        <w:rPr>
          <w:color w:val="323E32"/>
        </w:rPr>
      </w:pPr>
      <w:r w:rsidRPr="00A94812">
        <w:rPr>
          <w:color w:val="323E32"/>
        </w:rPr>
        <w:t> </w:t>
      </w:r>
    </w:p>
    <w:p w:rsidR="00D72AAB" w:rsidRPr="00A94812" w:rsidRDefault="00D72AAB">
      <w:pPr>
        <w:rPr>
          <w:sz w:val="24"/>
          <w:szCs w:val="24"/>
        </w:rPr>
      </w:pPr>
    </w:p>
    <w:sectPr w:rsidR="00D72AAB" w:rsidRPr="00A94812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AAB" w:rsidRDefault="00D72AAB" w:rsidP="00C1584D">
      <w:r>
        <w:separator/>
      </w:r>
    </w:p>
  </w:endnote>
  <w:endnote w:type="continuationSeparator" w:id="0">
    <w:p w:rsidR="00D72AAB" w:rsidRDefault="00D72AAB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AB" w:rsidRDefault="00D72A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AB" w:rsidRPr="00C1584D" w:rsidRDefault="00D72AAB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AB" w:rsidRDefault="00D72A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AAB" w:rsidRDefault="00D72AAB" w:rsidP="00C1584D">
      <w:r>
        <w:separator/>
      </w:r>
    </w:p>
  </w:footnote>
  <w:footnote w:type="continuationSeparator" w:id="0">
    <w:p w:rsidR="00D72AAB" w:rsidRDefault="00D72AAB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AB" w:rsidRDefault="00D72A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AB" w:rsidRPr="00C1584D" w:rsidRDefault="00D72AAB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AAB" w:rsidRDefault="00D72AA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142B0"/>
    <w:rsid w:val="00372795"/>
    <w:rsid w:val="0039311C"/>
    <w:rsid w:val="003F5645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64FC4"/>
    <w:rsid w:val="00996271"/>
    <w:rsid w:val="009B1A35"/>
    <w:rsid w:val="00A529FB"/>
    <w:rsid w:val="00A63C94"/>
    <w:rsid w:val="00A94812"/>
    <w:rsid w:val="00B22BFB"/>
    <w:rsid w:val="00BA04AA"/>
    <w:rsid w:val="00BB6D3A"/>
    <w:rsid w:val="00C1584D"/>
    <w:rsid w:val="00D72AAB"/>
    <w:rsid w:val="00E65E6F"/>
    <w:rsid w:val="00E73F2A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A948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49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45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45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9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210</Words>
  <Characters>1200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2013-10-14T02:05:00Z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