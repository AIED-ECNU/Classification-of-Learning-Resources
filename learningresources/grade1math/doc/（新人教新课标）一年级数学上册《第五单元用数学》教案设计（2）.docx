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64286D">
        <w:rPr>
          <w:rFonts w:hint="eastAsia"/>
          <w:b/>
          <w:bCs/>
          <w:sz w:val="32"/>
          <w:szCs w:val="32"/>
        </w:rPr>
        <w:t>用数学</w:t>
      </w:r>
      <w:r w:rsidRPr="0064286D">
        <w:rPr>
          <w:b/>
          <w:bCs/>
          <w:sz w:val="32"/>
          <w:szCs w:val="32"/>
        </w:rPr>
        <w:t xml:space="preserve"> 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  <w:b/>
          <w:bCs/>
        </w:rPr>
        <w:t>教学内容：</w:t>
      </w:r>
      <w:r w:rsidRPr="0064286D">
        <w:rPr>
          <w:rFonts w:hint="eastAsia"/>
        </w:rPr>
        <w:t>义务教育教科书小学数学一年级上册教材第</w:t>
      </w:r>
      <w:r w:rsidRPr="0064286D">
        <w:t>57~58</w:t>
      </w:r>
      <w:r w:rsidRPr="0064286D">
        <w:rPr>
          <w:rFonts w:hint="eastAsia"/>
        </w:rPr>
        <w:t>页。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  <w:b/>
          <w:bCs/>
        </w:rPr>
        <w:t>教学目标：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left="359" w:right="206" w:hanging="360"/>
      </w:pPr>
      <w:r w:rsidRPr="0064286D">
        <w:t>1</w:t>
      </w:r>
      <w:r w:rsidRPr="0064286D">
        <w:rPr>
          <w:rFonts w:hint="eastAsia"/>
        </w:rPr>
        <w:t>、使学生理解图画应用题的图意，能从图里看懂什么，要什么，能正确的选择计算方法。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left="359" w:right="206" w:hanging="360"/>
      </w:pPr>
      <w:r w:rsidRPr="0064286D">
        <w:t>2</w:t>
      </w:r>
      <w:r w:rsidRPr="0064286D">
        <w:rPr>
          <w:rFonts w:hint="eastAsia"/>
        </w:rPr>
        <w:t>、引导学生经历运用知识解决问题的全过程，使学生体验到用数学的乐趣，感受数学知识在生活中的广泛应用。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left="359" w:right="206" w:hanging="360"/>
      </w:pPr>
      <w:r w:rsidRPr="0064286D">
        <w:t>3</w:t>
      </w:r>
      <w:r w:rsidRPr="0064286D">
        <w:rPr>
          <w:rFonts w:hint="eastAsia"/>
        </w:rPr>
        <w:t>、通过创设情境激发学生的学习兴趣，向学生进行热爱自然、保护动物的教育。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  <w:b/>
          <w:bCs/>
        </w:rPr>
        <w:t>教学重点：</w:t>
      </w:r>
      <w:r w:rsidRPr="0064286D">
        <w:rPr>
          <w:rFonts w:hint="eastAsia"/>
        </w:rPr>
        <w:t>选择正确的计算方法解决问题。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  <w:b/>
          <w:bCs/>
        </w:rPr>
        <w:t>教学难点</w:t>
      </w:r>
      <w:r w:rsidRPr="0064286D">
        <w:rPr>
          <w:rFonts w:hint="eastAsia"/>
        </w:rPr>
        <w:t>：提高学生解决问题的能力。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  <w:b/>
          <w:bCs/>
        </w:rPr>
        <w:t>教学准备</w:t>
      </w:r>
      <w:r w:rsidRPr="0064286D">
        <w:rPr>
          <w:rFonts w:hint="eastAsia"/>
        </w:rPr>
        <w:t>：主题图。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  <w:b/>
          <w:bCs/>
        </w:rPr>
        <w:t>教学过程：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一、复习：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firstLine="360"/>
      </w:pPr>
      <w:r w:rsidRPr="0064286D">
        <w:t>1</w:t>
      </w:r>
      <w:r w:rsidRPr="0064286D">
        <w:rPr>
          <w:rFonts w:hint="eastAsia"/>
        </w:rPr>
        <w:t>．谈话：我们一起去大森林里看一看，你们高兴吗？那就让我们赶快出发，坐上小火车，一同走向快乐的森林。（开火车游戏）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firstLine="600"/>
      </w:pPr>
      <w:r w:rsidRPr="0064286D">
        <w:t xml:space="preserve">4+3=   7+2=    5+3=   4+5=  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firstLine="600"/>
      </w:pPr>
      <w:r w:rsidRPr="0064286D">
        <w:t xml:space="preserve">9-6=   7-5=    6-3=   8-6= 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二、新授课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t>1</w:t>
      </w:r>
      <w:r w:rsidRPr="0064286D">
        <w:rPr>
          <w:rFonts w:hint="eastAsia"/>
        </w:rPr>
        <w:t>、谈话：出示</w:t>
      </w:r>
      <w:r w:rsidRPr="0064286D">
        <w:t>57</w:t>
      </w:r>
      <w:r w:rsidRPr="0064286D">
        <w:rPr>
          <w:rFonts w:hint="eastAsia"/>
        </w:rPr>
        <w:t>页的内容，你都发现了什么？能讲一个小故事吗？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left="600" w:hanging="600"/>
      </w:pPr>
      <w:r w:rsidRPr="0064286D">
        <w:rPr>
          <w:rFonts w:hint="eastAsia"/>
        </w:rPr>
        <w:t>（</w:t>
      </w:r>
      <w:r w:rsidRPr="0064286D">
        <w:t>1</w:t>
      </w:r>
      <w:r w:rsidRPr="0064286D">
        <w:rPr>
          <w:rFonts w:hint="eastAsia"/>
        </w:rPr>
        <w:t>）小鹿图：问：这一副图画了什么？图里还告诉我们什么？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left="600" w:hanging="600"/>
      </w:pPr>
      <w:r w:rsidRPr="0064286D">
        <w:rPr>
          <w:rFonts w:hint="eastAsia"/>
        </w:rPr>
        <w:t>（</w:t>
      </w:r>
      <w:r w:rsidRPr="0064286D">
        <w:t>2</w:t>
      </w:r>
      <w:r w:rsidRPr="0064286D">
        <w:rPr>
          <w:rFonts w:hint="eastAsia"/>
        </w:rPr>
        <w:t>）跑了几只小鹿，是从几只里面跑掉的？要我们求的是什么？请完整的说说这副图告诉我们什么？要求什么？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（</w:t>
      </w:r>
      <w:r w:rsidRPr="0064286D">
        <w:t>3</w:t>
      </w:r>
      <w:r w:rsidRPr="0064286D">
        <w:rPr>
          <w:rFonts w:hint="eastAsia"/>
        </w:rPr>
        <w:t>）用什么方法计算？该怎样列式？板书：</w:t>
      </w:r>
      <w:r w:rsidRPr="0064286D">
        <w:t>9-3=6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left="360" w:hanging="360"/>
      </w:pPr>
      <w:r w:rsidRPr="0064286D">
        <w:t>2</w:t>
      </w:r>
      <w:r w:rsidRPr="0064286D">
        <w:rPr>
          <w:rFonts w:hint="eastAsia"/>
        </w:rPr>
        <w:t>、蘑菇图：图里告诉了我们什么？要求什么？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left="600" w:hanging="600"/>
      </w:pPr>
      <w:r w:rsidRPr="0064286D">
        <w:rPr>
          <w:rFonts w:hint="eastAsia"/>
        </w:rPr>
        <w:t>（</w:t>
      </w:r>
      <w:r w:rsidRPr="0064286D">
        <w:t>1</w:t>
      </w:r>
      <w:r w:rsidRPr="0064286D">
        <w:rPr>
          <w:rFonts w:hint="eastAsia"/>
        </w:rPr>
        <w:t>）从那里看出来是求一共有几个蘑菇？（大括号下面有“？”）请完整的说一遍。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（</w:t>
      </w:r>
      <w:r w:rsidRPr="0064286D">
        <w:t>2</w:t>
      </w:r>
      <w:r w:rsidRPr="0064286D">
        <w:rPr>
          <w:rFonts w:hint="eastAsia"/>
        </w:rPr>
        <w:t>）列式：</w:t>
      </w:r>
      <w:r w:rsidRPr="0064286D">
        <w:t xml:space="preserve">6+3=9    </w:t>
      </w:r>
      <w:r w:rsidRPr="0064286D">
        <w:rPr>
          <w:rFonts w:hint="eastAsia"/>
        </w:rPr>
        <w:t>问：为什么用加法？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t>3</w:t>
      </w:r>
      <w:r w:rsidRPr="0064286D">
        <w:rPr>
          <w:rFonts w:hint="eastAsia"/>
        </w:rPr>
        <w:t>、第</w:t>
      </w:r>
      <w:r w:rsidRPr="0064286D">
        <w:t>58</w:t>
      </w:r>
      <w:r w:rsidRPr="0064286D">
        <w:rPr>
          <w:rFonts w:hint="eastAsia"/>
        </w:rPr>
        <w:t>页的练习十二。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left="600" w:hanging="600"/>
      </w:pPr>
      <w:r w:rsidRPr="0064286D">
        <w:rPr>
          <w:rFonts w:hint="eastAsia"/>
        </w:rPr>
        <w:t>（</w:t>
      </w:r>
      <w:r w:rsidRPr="0064286D">
        <w:t>1</w:t>
      </w:r>
      <w:r w:rsidRPr="0064286D">
        <w:rPr>
          <w:rFonts w:hint="eastAsia"/>
        </w:rPr>
        <w:t>）第一题，让学生先看图，再指名说说题里告诉我们什么？要求什么？然后独立列式。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（</w:t>
      </w:r>
      <w:r w:rsidRPr="0064286D">
        <w:t>2</w:t>
      </w:r>
      <w:r w:rsidRPr="0064286D">
        <w:rPr>
          <w:rFonts w:hint="eastAsia"/>
        </w:rPr>
        <w:t>）第二题，口算比赛，学生独立完成。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三、巩固练习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t>1</w:t>
      </w:r>
      <w:r w:rsidRPr="0064286D">
        <w:rPr>
          <w:rFonts w:hint="eastAsia"/>
        </w:rPr>
        <w:t>、</w:t>
      </w:r>
      <w:r w:rsidRPr="0064286D">
        <w:t xml:space="preserve"> </w:t>
      </w:r>
      <w:r w:rsidRPr="0064286D">
        <w:rPr>
          <w:rFonts w:hint="eastAsia"/>
        </w:rPr>
        <w:t>第</w:t>
      </w:r>
      <w:r w:rsidRPr="0064286D">
        <w:t>58</w:t>
      </w:r>
      <w:r w:rsidRPr="0064286D">
        <w:rPr>
          <w:rFonts w:hint="eastAsia"/>
        </w:rPr>
        <w:t>页的第</w:t>
      </w:r>
      <w:r w:rsidRPr="0064286D">
        <w:t>3</w:t>
      </w:r>
      <w:r w:rsidRPr="0064286D">
        <w:rPr>
          <w:rFonts w:hint="eastAsia"/>
        </w:rPr>
        <w:t>题。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（</w:t>
      </w:r>
      <w:r w:rsidRPr="0064286D">
        <w:t>1</w:t>
      </w:r>
      <w:r w:rsidRPr="0064286D">
        <w:rPr>
          <w:rFonts w:hint="eastAsia"/>
        </w:rPr>
        <w:t>）从图中你能获得哪些信息？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（</w:t>
      </w:r>
      <w:r w:rsidRPr="0064286D">
        <w:t>2</w:t>
      </w:r>
      <w:r w:rsidRPr="0064286D">
        <w:rPr>
          <w:rFonts w:hint="eastAsia"/>
        </w:rPr>
        <w:t>）你能提出哪些数学问题？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（</w:t>
      </w:r>
      <w:r w:rsidRPr="0064286D">
        <w:t>3</w:t>
      </w:r>
      <w:r w:rsidRPr="0064286D">
        <w:rPr>
          <w:rFonts w:hint="eastAsia"/>
        </w:rPr>
        <w:t>）你能解答这些问题吗？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（</w:t>
      </w:r>
      <w:r w:rsidRPr="0064286D">
        <w:t>4</w:t>
      </w:r>
      <w:r w:rsidRPr="0064286D">
        <w:rPr>
          <w:rFonts w:hint="eastAsia"/>
        </w:rPr>
        <w:t>）学生自己提出问题，列出算式。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四、课学小结：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firstLine="600"/>
      </w:pPr>
      <w:r w:rsidRPr="0064286D">
        <w:rPr>
          <w:rFonts w:hint="eastAsia"/>
        </w:rPr>
        <w:t>这节课你有什么收获？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</w:pPr>
      <w:r w:rsidRPr="0064286D">
        <w:rPr>
          <w:rFonts w:hint="eastAsia"/>
        </w:rPr>
        <w:t>五、板书设计：</w:t>
      </w:r>
      <w:r w:rsidRPr="0064286D">
        <w:t xml:space="preserve">                  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jc w:val="center"/>
      </w:pPr>
      <w:r w:rsidRPr="0064286D">
        <w:rPr>
          <w:rFonts w:hint="eastAsia"/>
        </w:rPr>
        <w:t>用数学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jc w:val="center"/>
      </w:pPr>
      <w:r w:rsidRPr="0064286D">
        <w:t>6+2=8                8—</w:t>
      </w:r>
      <w:r w:rsidRPr="0064286D">
        <w:rPr>
          <w:rFonts w:ascii="Times New Roman" w:hAnsi="Times New Roman" w:cs="Times New Roman"/>
        </w:rPr>
        <w:t>5=3             9</w:t>
      </w:r>
      <w:r w:rsidRPr="0064286D">
        <w:t>—</w:t>
      </w:r>
      <w:r w:rsidRPr="0064286D">
        <w:rPr>
          <w:rFonts w:ascii="Times New Roman" w:hAnsi="Times New Roman" w:cs="Times New Roman"/>
        </w:rPr>
        <w:t>3=6</w:t>
      </w:r>
    </w:p>
    <w:p w:rsidR="00F90287" w:rsidRPr="0064286D" w:rsidRDefault="00F90287" w:rsidP="008B5BA4">
      <w:pPr>
        <w:pStyle w:val="NormalWeb"/>
        <w:spacing w:before="0" w:beforeAutospacing="0" w:after="0" w:afterAutospacing="0" w:line="360" w:lineRule="auto"/>
        <w:ind w:firstLine="1200"/>
      </w:pPr>
      <w:r w:rsidRPr="0064286D">
        <w:t>2+7=9                9—</w:t>
      </w:r>
      <w:r w:rsidRPr="0064286D">
        <w:rPr>
          <w:rFonts w:ascii="Times New Roman" w:hAnsi="Times New Roman" w:cs="Times New Roman"/>
        </w:rPr>
        <w:t>6=3             7+2=9</w:t>
      </w:r>
    </w:p>
    <w:p w:rsidR="00F90287" w:rsidRPr="0064286D" w:rsidRDefault="00F90287"/>
    <w:sectPr w:rsidR="00F90287" w:rsidRPr="0064286D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287" w:rsidRDefault="00F90287" w:rsidP="00C1584D">
      <w:r>
        <w:separator/>
      </w:r>
    </w:p>
  </w:endnote>
  <w:endnote w:type="continuationSeparator" w:id="0">
    <w:p w:rsidR="00F90287" w:rsidRDefault="00F90287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287" w:rsidRDefault="00F902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287" w:rsidRPr="00C1584D" w:rsidRDefault="00F90287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287" w:rsidRDefault="00F902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287" w:rsidRDefault="00F90287" w:rsidP="00C1584D">
      <w:r>
        <w:separator/>
      </w:r>
    </w:p>
  </w:footnote>
  <w:footnote w:type="continuationSeparator" w:id="0">
    <w:p w:rsidR="00F90287" w:rsidRDefault="00F90287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287" w:rsidRDefault="00F902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287" w:rsidRPr="00C1584D" w:rsidRDefault="00F90287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287" w:rsidRDefault="00F902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04CA4"/>
    <w:rsid w:val="002156D9"/>
    <w:rsid w:val="00271EBE"/>
    <w:rsid w:val="002E5638"/>
    <w:rsid w:val="002F6374"/>
    <w:rsid w:val="00312F82"/>
    <w:rsid w:val="00372795"/>
    <w:rsid w:val="0039311C"/>
    <w:rsid w:val="003F1900"/>
    <w:rsid w:val="003F5645"/>
    <w:rsid w:val="00482EBF"/>
    <w:rsid w:val="00497E49"/>
    <w:rsid w:val="004C6904"/>
    <w:rsid w:val="004E2C3A"/>
    <w:rsid w:val="00564838"/>
    <w:rsid w:val="00614251"/>
    <w:rsid w:val="0064286D"/>
    <w:rsid w:val="0069706E"/>
    <w:rsid w:val="006B2C84"/>
    <w:rsid w:val="006E4370"/>
    <w:rsid w:val="007426FB"/>
    <w:rsid w:val="00752063"/>
    <w:rsid w:val="00754167"/>
    <w:rsid w:val="00835334"/>
    <w:rsid w:val="008B5BA4"/>
    <w:rsid w:val="0093432D"/>
    <w:rsid w:val="00996271"/>
    <w:rsid w:val="009B1A35"/>
    <w:rsid w:val="009C1B51"/>
    <w:rsid w:val="00A529FB"/>
    <w:rsid w:val="00A63C94"/>
    <w:rsid w:val="00BA04AA"/>
    <w:rsid w:val="00C1584D"/>
    <w:rsid w:val="00C3264F"/>
    <w:rsid w:val="00D965B0"/>
    <w:rsid w:val="00DD4C16"/>
    <w:rsid w:val="00E65E6F"/>
    <w:rsid w:val="00EF3797"/>
    <w:rsid w:val="00F22949"/>
    <w:rsid w:val="00F65820"/>
    <w:rsid w:val="00F90287"/>
    <w:rsid w:val="00FA463E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8B5B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52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52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130</Words>
  <Characters>744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15</cp:revision>
  <dcterms:created xsi:type="dcterms:W3CDTF">2013-09-09T10:00:00Z</dcterms:created>
  <dcterms:modified xsi:type="dcterms:W3CDTF">2013-10-14T07:37:00Z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