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8A" w:rsidRPr="004A5C00" w:rsidRDefault="00F0748A" w:rsidP="004A5C00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4A5C00">
        <w:rPr>
          <w:rFonts w:hint="eastAsia"/>
          <w:b/>
          <w:bCs/>
          <w:color w:val="000000"/>
          <w:sz w:val="32"/>
          <w:szCs w:val="32"/>
        </w:rPr>
        <w:t>练习十五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68</w:t>
      </w:r>
      <w:r>
        <w:rPr>
          <w:rFonts w:hint="eastAsia"/>
          <w:color w:val="000000"/>
        </w:rPr>
        <w:t>页。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、通过各种练习，进一步理解连加、连减和加减混合题的含义。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leftChars="171" w:left="3168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、掌握连加、连减和加减混合题的口算方法，能比较熟练地口算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以内的连加、连减和加减混合式题。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left="1205" w:hanging="1200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：掌握连加、连减和加减混合题的口算方法，能比较熟练地口算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以内的连加、连减和加减混合式题。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323E32"/>
        </w:rPr>
        <w:t>：能理解题意，正确解答连加、连减、加减混合相关的数学问题。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323E32"/>
        </w:rPr>
        <w:t>：主题图，小黑板，口算卡片。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一、基础练习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、口算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 xml:space="preserve">3+1+4    6+1+2    1+3+6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3"/>
          <w:attr w:name="Year" w:val="2010"/>
        </w:smartTagPr>
        <w:r>
          <w:rPr>
            <w:color w:val="000000"/>
          </w:rPr>
          <w:t>10-3-7</w:t>
        </w:r>
      </w:smartTag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7+2-1   8-3+4   5+2+3  3+0+7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10-2-5  10-3-6  8+2-3  5+1+4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3+2+2   8-1-4   9-3-2  10-7+2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 xml:space="preserve">4+4+1   4+1+5   2+3+2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5"/>
          <w:attr w:name="Year" w:val="2010"/>
        </w:smartTagPr>
        <w:r>
          <w:rPr>
            <w:color w:val="000000"/>
          </w:rPr>
          <w:t>10-5-5</w:t>
        </w:r>
      </w:smartTag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二、练习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、老师要乘坐公共汽车到温州，在车上我发现了一些有趣的现象，我们一起去看看吧。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）出示：公共汽车图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）一辆车上坐了</w:t>
      </w:r>
      <w:r>
        <w:rPr>
          <w:color w:val="000000"/>
        </w:rPr>
        <w:t>4</w:t>
      </w:r>
      <w:r>
        <w:rPr>
          <w:rFonts w:hint="eastAsia"/>
          <w:color w:val="000000"/>
        </w:rPr>
        <w:t>人，先上了</w:t>
      </w:r>
      <w:r>
        <w:rPr>
          <w:color w:val="000000"/>
        </w:rPr>
        <w:t>3</w:t>
      </w:r>
      <w:r>
        <w:rPr>
          <w:rFonts w:hint="eastAsia"/>
          <w:color w:val="000000"/>
        </w:rPr>
        <w:t>个人，又上了</w:t>
      </w:r>
      <w:r>
        <w:rPr>
          <w:color w:val="000000"/>
        </w:rPr>
        <w:t>2</w:t>
      </w:r>
      <w:r>
        <w:rPr>
          <w:rFonts w:hint="eastAsia"/>
          <w:color w:val="000000"/>
        </w:rPr>
        <w:t>人，现在有几人？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）图片出示</w:t>
      </w:r>
      <w:r>
        <w:rPr>
          <w:color w:val="000000"/>
        </w:rPr>
        <w:t>P77</w:t>
      </w:r>
      <w:r>
        <w:rPr>
          <w:rFonts w:hint="eastAsia"/>
          <w:color w:val="000000"/>
        </w:rPr>
        <w:t>右图，看看下来了几个人？是从哪里下来的？又上了几个人？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）你能说出完整的图意吗？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）学生独立列式解答。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6</w:t>
      </w:r>
      <w:r>
        <w:rPr>
          <w:rFonts w:hint="eastAsia"/>
          <w:color w:val="000000"/>
        </w:rPr>
        <w:t>）同学们真会动脑筋，原来咱们的生活中有这么多的数学知识啊，以后你们要更仔细地观察，发现更多的数学知识。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三、巩固应用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、书本第</w:t>
      </w:r>
      <w:r>
        <w:rPr>
          <w:color w:val="000000"/>
        </w:rPr>
        <w:t>68</w:t>
      </w:r>
      <w:r>
        <w:rPr>
          <w:rFonts w:hint="eastAsia"/>
          <w:color w:val="000000"/>
        </w:rPr>
        <w:t>第</w:t>
      </w:r>
      <w:r>
        <w:rPr>
          <w:color w:val="000000"/>
        </w:rPr>
        <w:t>3</w:t>
      </w:r>
      <w:r>
        <w:rPr>
          <w:rFonts w:hint="eastAsia"/>
          <w:color w:val="000000"/>
        </w:rPr>
        <w:t>题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独立练习，投影出示，全班校对。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、书本第</w:t>
      </w:r>
      <w:r>
        <w:rPr>
          <w:color w:val="000000"/>
        </w:rPr>
        <w:t>68</w:t>
      </w:r>
      <w:r>
        <w:rPr>
          <w:rFonts w:hint="eastAsia"/>
          <w:color w:val="000000"/>
        </w:rPr>
        <w:t>页第</w:t>
      </w:r>
      <w:r>
        <w:rPr>
          <w:color w:val="000000"/>
        </w:rPr>
        <w:t>4</w:t>
      </w:r>
      <w:r>
        <w:rPr>
          <w:rFonts w:hint="eastAsia"/>
          <w:color w:val="000000"/>
        </w:rPr>
        <w:t>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将横行竖行的数相加，各得多少？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四、游戏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、出示纸牌，</w:t>
      </w:r>
      <w:r>
        <w:rPr>
          <w:color w:val="000000"/>
        </w:rPr>
        <w:t>3</w:t>
      </w:r>
      <w:r>
        <w:rPr>
          <w:rFonts w:hint="eastAsia"/>
          <w:color w:val="000000"/>
        </w:rPr>
        <w:t>人一组，各出一张牌，或加或减算出得数为</w:t>
      </w:r>
      <w:r>
        <w:rPr>
          <w:color w:val="000000"/>
        </w:rPr>
        <w:t>10</w:t>
      </w:r>
      <w:r>
        <w:rPr>
          <w:rFonts w:hint="eastAsia"/>
          <w:color w:val="000000"/>
        </w:rPr>
        <w:t>，即赢。看谁赢的牌多？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、思考题。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right="206" w:firstLine="360"/>
        <w:rPr>
          <w:color w:val="323E32"/>
        </w:rPr>
      </w:pPr>
      <w:r>
        <w:rPr>
          <w:rFonts w:hint="eastAsia"/>
          <w:color w:val="000000"/>
        </w:rPr>
        <w:t>要拿出</w:t>
      </w:r>
      <w:r>
        <w:rPr>
          <w:color w:val="000000"/>
        </w:rPr>
        <w:t>8</w:t>
      </w:r>
      <w:r>
        <w:rPr>
          <w:rFonts w:hint="eastAsia"/>
          <w:color w:val="000000"/>
        </w:rPr>
        <w:t>角钱，有几种不同的拿法？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rFonts w:hint="eastAsia"/>
          <w:color w:val="000000"/>
        </w:rPr>
        <w:t>五、总结：这节课你有什么收获？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  <w:r>
        <w:rPr>
          <w:color w:val="323E32"/>
        </w:rPr>
        <w:t xml:space="preserve">                 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2880"/>
        <w:rPr>
          <w:color w:val="323E32"/>
        </w:rPr>
      </w:pPr>
      <w:r>
        <w:rPr>
          <w:color w:val="323E32"/>
        </w:rPr>
        <w:t xml:space="preserve"> </w:t>
      </w:r>
      <w:r>
        <w:rPr>
          <w:rFonts w:hint="eastAsia"/>
          <w:color w:val="323E32"/>
        </w:rPr>
        <w:t>整理和复习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firstLine="2880"/>
        <w:rPr>
          <w:color w:val="323E32"/>
        </w:rPr>
      </w:pPr>
      <w:r>
        <w:rPr>
          <w:color w:val="323E32"/>
        </w:rPr>
        <w:t> </w:t>
      </w:r>
    </w:p>
    <w:p w:rsidR="00F0748A" w:rsidRDefault="00F0748A" w:rsidP="004A5C00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color w:val="000000"/>
        </w:rPr>
        <w:t xml:space="preserve">                4+3+2=9          6-2+3=7</w:t>
      </w:r>
    </w:p>
    <w:p w:rsidR="00F0748A" w:rsidRDefault="00F0748A"/>
    <w:sectPr w:rsidR="00F0748A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48A" w:rsidRDefault="00F0748A" w:rsidP="00C1584D">
      <w:r>
        <w:separator/>
      </w:r>
    </w:p>
  </w:endnote>
  <w:endnote w:type="continuationSeparator" w:id="0">
    <w:p w:rsidR="00F0748A" w:rsidRDefault="00F0748A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8A" w:rsidRDefault="00F074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8A" w:rsidRPr="00C1584D" w:rsidRDefault="00F0748A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8A" w:rsidRDefault="00F07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48A" w:rsidRDefault="00F0748A" w:rsidP="00C1584D">
      <w:r>
        <w:separator/>
      </w:r>
    </w:p>
  </w:footnote>
  <w:footnote w:type="continuationSeparator" w:id="0">
    <w:p w:rsidR="00F0748A" w:rsidRDefault="00F0748A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8A" w:rsidRDefault="00F074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8A" w:rsidRPr="00C1584D" w:rsidRDefault="00F0748A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8A" w:rsidRDefault="00F074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A3FE6"/>
    <w:rsid w:val="003F5645"/>
    <w:rsid w:val="00497E49"/>
    <w:rsid w:val="004A5C00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A876A7"/>
    <w:rsid w:val="00BA04AA"/>
    <w:rsid w:val="00C1584D"/>
    <w:rsid w:val="00C658B0"/>
    <w:rsid w:val="00E65E6F"/>
    <w:rsid w:val="00EF3797"/>
    <w:rsid w:val="00F0748A"/>
    <w:rsid w:val="00F22949"/>
    <w:rsid w:val="00FC3C17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4A5C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25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2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122</Words>
  <Characters>702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2013-10-14T06:55:00Z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