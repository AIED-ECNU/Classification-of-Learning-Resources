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04498D">
        <w:rPr>
          <w:rFonts w:hint="eastAsia"/>
          <w:b/>
          <w:bCs/>
          <w:sz w:val="32"/>
          <w:szCs w:val="32"/>
        </w:rPr>
        <w:t>练习十九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  <w:b/>
          <w:bCs/>
        </w:rPr>
        <w:t>教学内容：</w:t>
      </w:r>
      <w:r w:rsidRPr="0004498D">
        <w:rPr>
          <w:rFonts w:hint="eastAsia"/>
        </w:rPr>
        <w:t>义务教育教科书小学数学一年级上册教材第</w:t>
      </w:r>
      <w:r w:rsidRPr="0004498D">
        <w:t>86—</w:t>
      </w:r>
      <w:r w:rsidRPr="0004498D">
        <w:rPr>
          <w:rFonts w:ascii="Times New Roman" w:hAnsi="Times New Roman" w:cs="Times New Roman"/>
        </w:rPr>
        <w:t>87</w:t>
      </w:r>
      <w:r w:rsidRPr="0004498D">
        <w:rPr>
          <w:rFonts w:hint="eastAsia"/>
        </w:rPr>
        <w:t>页。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  <w:b/>
          <w:bCs/>
        </w:rPr>
        <w:t>教学目标：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480"/>
      </w:pPr>
      <w:r w:rsidRPr="0004498D">
        <w:t>1</w:t>
      </w:r>
      <w:r w:rsidRPr="0004498D">
        <w:rPr>
          <w:rFonts w:hint="eastAsia"/>
        </w:rPr>
        <w:t>、进一步巩固对整时的认识，能正确迅速地认读写整时。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t xml:space="preserve">    2</w:t>
      </w:r>
      <w:r w:rsidRPr="0004498D">
        <w:rPr>
          <w:rFonts w:hint="eastAsia"/>
        </w:rPr>
        <w:t>、培养观察与比较的能力。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480"/>
      </w:pPr>
      <w:r w:rsidRPr="0004498D">
        <w:t>3</w:t>
      </w:r>
      <w:r w:rsidRPr="0004498D">
        <w:rPr>
          <w:rFonts w:hint="eastAsia"/>
        </w:rPr>
        <w:t>、培养合理安排作息时间的意识。</w:t>
      </w:r>
      <w:r w:rsidRPr="0004498D">
        <w:t xml:space="preserve">    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  <w:b/>
          <w:bCs/>
        </w:rPr>
        <w:t>教学重点</w:t>
      </w:r>
      <w:r w:rsidRPr="0004498D">
        <w:rPr>
          <w:rFonts w:hint="eastAsia"/>
        </w:rPr>
        <w:t>：能正确熟练地认、读、写整时。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  <w:b/>
          <w:bCs/>
        </w:rPr>
        <w:t>教学难点</w:t>
      </w:r>
      <w:r w:rsidRPr="0004498D">
        <w:rPr>
          <w:rFonts w:hint="eastAsia"/>
        </w:rPr>
        <w:t>：能认读接近整时的钟面。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  <w:b/>
          <w:bCs/>
        </w:rPr>
        <w:t>教学准备</w:t>
      </w:r>
      <w:r w:rsidRPr="0004498D">
        <w:rPr>
          <w:rFonts w:hint="eastAsia"/>
        </w:rPr>
        <w:t>：实物钟表、钟面练习纸；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  <w:b/>
          <w:bCs/>
        </w:rPr>
        <w:t>学生准备</w:t>
      </w:r>
      <w:r w:rsidRPr="0004498D">
        <w:rPr>
          <w:rFonts w:hint="eastAsia"/>
        </w:rPr>
        <w:t>：学具钟、填好的双休日作息时间表。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  <w:b/>
          <w:bCs/>
        </w:rPr>
        <w:t>教学过程：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</w:rPr>
        <w:t>一、动手操作。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t>1</w:t>
      </w:r>
      <w:r w:rsidRPr="0004498D">
        <w:rPr>
          <w:rFonts w:hint="eastAsia"/>
        </w:rPr>
        <w:t>、</w:t>
      </w:r>
      <w:r w:rsidRPr="0004498D">
        <w:t xml:space="preserve"> </w:t>
      </w:r>
      <w:r w:rsidRPr="0004498D">
        <w:rPr>
          <w:rFonts w:hint="eastAsia"/>
        </w:rPr>
        <w:t>在钟面上拨出</w:t>
      </w:r>
      <w:r w:rsidRPr="0004498D">
        <w:t>2:00</w:t>
      </w:r>
      <w:r w:rsidRPr="0004498D">
        <w:rPr>
          <w:rFonts w:hint="eastAsia"/>
        </w:rPr>
        <w:t>、</w:t>
      </w:r>
      <w:r w:rsidRPr="0004498D">
        <w:t>4:00</w:t>
      </w:r>
      <w:r w:rsidRPr="0004498D">
        <w:rPr>
          <w:rFonts w:hint="eastAsia"/>
        </w:rPr>
        <w:t>、</w:t>
      </w:r>
      <w:r w:rsidRPr="0004498D">
        <w:t>5:00</w:t>
      </w:r>
      <w:r w:rsidRPr="0004498D">
        <w:rPr>
          <w:rFonts w:hint="eastAsia"/>
        </w:rPr>
        <w:t>、</w:t>
      </w:r>
      <w:r w:rsidRPr="0004498D">
        <w:t>8:00</w:t>
      </w:r>
      <w:r w:rsidRPr="0004498D">
        <w:rPr>
          <w:rFonts w:hint="eastAsia"/>
        </w:rPr>
        <w:t>、</w:t>
      </w:r>
      <w:r w:rsidRPr="0004498D">
        <w:t>3:00</w:t>
      </w:r>
      <w:r w:rsidRPr="0004498D">
        <w:rPr>
          <w:rFonts w:hint="eastAsia"/>
        </w:rPr>
        <w:t>、</w:t>
      </w:r>
      <w:r w:rsidRPr="0004498D">
        <w:t>10</w:t>
      </w:r>
      <w:r w:rsidRPr="0004498D">
        <w:rPr>
          <w:rFonts w:hint="eastAsia"/>
        </w:rPr>
        <w:t>：</w:t>
      </w:r>
      <w:r w:rsidRPr="0004498D">
        <w:t>00</w:t>
      </w:r>
      <w:r w:rsidRPr="0004498D">
        <w:rPr>
          <w:rFonts w:hint="eastAsia"/>
        </w:rPr>
        <w:t>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t>2</w:t>
      </w:r>
      <w:r w:rsidRPr="0004498D">
        <w:rPr>
          <w:rFonts w:hint="eastAsia"/>
        </w:rPr>
        <w:t>、</w:t>
      </w:r>
      <w:r w:rsidRPr="0004498D">
        <w:t xml:space="preserve"> </w:t>
      </w:r>
      <w:r w:rsidRPr="0004498D">
        <w:rPr>
          <w:rFonts w:hint="eastAsia"/>
        </w:rPr>
        <w:t>同桌合作，一个拨整时，另一个读出钟面上的时刻。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</w:rPr>
        <w:t>二、基础练习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1</w:t>
      </w:r>
      <w:r w:rsidRPr="0004498D">
        <w:rPr>
          <w:rFonts w:hint="eastAsia"/>
        </w:rPr>
        <w:t>、</w:t>
      </w:r>
      <w:r w:rsidRPr="0004498D">
        <w:t xml:space="preserve"> </w:t>
      </w:r>
      <w:r w:rsidRPr="0004498D">
        <w:rPr>
          <w:rFonts w:hint="eastAsia"/>
        </w:rPr>
        <w:t>请小朋友完成</w:t>
      </w:r>
      <w:r w:rsidRPr="0004498D">
        <w:t>86</w:t>
      </w:r>
      <w:r w:rsidRPr="0004498D">
        <w:rPr>
          <w:rFonts w:hint="eastAsia"/>
        </w:rPr>
        <w:t>页第</w:t>
      </w:r>
      <w:r w:rsidRPr="0004498D">
        <w:t>1</w:t>
      </w:r>
      <w:r w:rsidRPr="0004498D">
        <w:rPr>
          <w:rFonts w:hint="eastAsia"/>
        </w:rPr>
        <w:t>题，连一连。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t xml:space="preserve">   </w:t>
      </w:r>
      <w:r w:rsidRPr="0004498D">
        <w:rPr>
          <w:rFonts w:hint="eastAsia"/>
        </w:rPr>
        <w:t>（</w:t>
      </w:r>
      <w:r w:rsidRPr="0004498D">
        <w:t>1</w:t>
      </w:r>
      <w:r w:rsidRPr="0004498D">
        <w:rPr>
          <w:rFonts w:hint="eastAsia"/>
        </w:rPr>
        <w:t>）学生独立完成。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840"/>
      </w:pPr>
      <w:r w:rsidRPr="0004498D">
        <w:rPr>
          <w:rFonts w:hint="eastAsia"/>
        </w:rPr>
        <w:t>（</w:t>
      </w:r>
      <w:r w:rsidRPr="0004498D">
        <w:t>2</w:t>
      </w:r>
      <w:r w:rsidRPr="0004498D">
        <w:rPr>
          <w:rFonts w:hint="eastAsia"/>
        </w:rPr>
        <w:t>）请说说你怎么看出来的？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2</w:t>
      </w:r>
      <w:r w:rsidRPr="0004498D">
        <w:rPr>
          <w:rFonts w:hint="eastAsia"/>
        </w:rPr>
        <w:t>、</w:t>
      </w:r>
      <w:r w:rsidRPr="0004498D">
        <w:t xml:space="preserve"> </w:t>
      </w:r>
      <w:r w:rsidRPr="0004498D">
        <w:rPr>
          <w:rFonts w:hint="eastAsia"/>
        </w:rPr>
        <w:t>教师在钟面上拨时间，学生说时间。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3</w:t>
      </w:r>
      <w:r w:rsidRPr="0004498D">
        <w:rPr>
          <w:rFonts w:hint="eastAsia"/>
        </w:rPr>
        <w:t>、</w:t>
      </w:r>
      <w:r w:rsidRPr="0004498D">
        <w:t xml:space="preserve"> </w:t>
      </w:r>
      <w:r w:rsidRPr="0004498D">
        <w:rPr>
          <w:rFonts w:hint="eastAsia"/>
        </w:rPr>
        <w:t>完成书上</w:t>
      </w:r>
      <w:r w:rsidRPr="0004498D">
        <w:t>87</w:t>
      </w:r>
      <w:r w:rsidRPr="0004498D">
        <w:rPr>
          <w:rFonts w:hint="eastAsia"/>
        </w:rPr>
        <w:t>页第</w:t>
      </w:r>
      <w:r w:rsidRPr="0004498D">
        <w:t>5</w:t>
      </w:r>
      <w:r w:rsidRPr="0004498D">
        <w:rPr>
          <w:rFonts w:hint="eastAsia"/>
        </w:rPr>
        <w:t>题。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rPr>
          <w:rFonts w:hint="eastAsia"/>
        </w:rPr>
        <w:t>（</w:t>
      </w:r>
      <w:r w:rsidRPr="0004498D">
        <w:t>1</w:t>
      </w:r>
      <w:r w:rsidRPr="0004498D">
        <w:rPr>
          <w:rFonts w:hint="eastAsia"/>
        </w:rPr>
        <w:t>）下面的时间写对了吗？如果不对，请改正。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rPr>
          <w:rFonts w:hint="eastAsia"/>
        </w:rPr>
        <w:t>（</w:t>
      </w:r>
      <w:r w:rsidRPr="0004498D">
        <w:t>2</w:t>
      </w:r>
      <w:r w:rsidRPr="0004498D">
        <w:rPr>
          <w:rFonts w:hint="eastAsia"/>
        </w:rPr>
        <w:t>）你是怎么看出来的？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4</w:t>
      </w:r>
      <w:r w:rsidRPr="0004498D">
        <w:rPr>
          <w:rFonts w:hint="eastAsia"/>
        </w:rPr>
        <w:t>、得出结论。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</w:rPr>
        <w:t>三、延伸拓展。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1</w:t>
      </w:r>
      <w:r w:rsidRPr="0004498D">
        <w:rPr>
          <w:rFonts w:hint="eastAsia"/>
        </w:rPr>
        <w:t>、大约是几时？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left="599"/>
      </w:pPr>
      <w:r w:rsidRPr="0004498D">
        <w:rPr>
          <w:rFonts w:hint="eastAsia"/>
        </w:rPr>
        <w:t>小朋友们，我们生活中除了整时、半时，还有其他时刻，请你们看看下面最接近几时。（</w:t>
      </w:r>
      <w:r w:rsidRPr="0004498D">
        <w:t>7:57</w:t>
      </w:r>
      <w:r w:rsidRPr="0004498D">
        <w:rPr>
          <w:rFonts w:hint="eastAsia"/>
        </w:rPr>
        <w:t>、</w:t>
      </w:r>
      <w:r w:rsidRPr="0004498D">
        <w:t>10:04</w:t>
      </w:r>
      <w:r w:rsidRPr="0004498D">
        <w:rPr>
          <w:rFonts w:hint="eastAsia"/>
        </w:rPr>
        <w:t>、</w:t>
      </w:r>
      <w:r w:rsidRPr="0004498D">
        <w:t>11:58</w:t>
      </w:r>
      <w:r w:rsidRPr="0004498D">
        <w:rPr>
          <w:rFonts w:hint="eastAsia"/>
        </w:rPr>
        <w:t>、</w:t>
      </w:r>
      <w:r w:rsidRPr="0004498D">
        <w:t>8:03</w:t>
      </w:r>
      <w:r w:rsidRPr="0004498D">
        <w:rPr>
          <w:rFonts w:hint="eastAsia"/>
        </w:rPr>
        <w:t>）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2</w:t>
      </w:r>
      <w:r w:rsidRPr="0004498D">
        <w:rPr>
          <w:rFonts w:hint="eastAsia"/>
        </w:rPr>
        <w:t>、出示</w:t>
      </w:r>
      <w:r w:rsidRPr="0004498D">
        <w:t>5</w:t>
      </w:r>
      <w:r w:rsidRPr="0004498D">
        <w:rPr>
          <w:rFonts w:hint="eastAsia"/>
        </w:rPr>
        <w:t>：</w:t>
      </w:r>
      <w:r w:rsidRPr="0004498D">
        <w:t>00</w:t>
      </w:r>
      <w:r w:rsidRPr="0004498D">
        <w:rPr>
          <w:rFonts w:hint="eastAsia"/>
        </w:rPr>
        <w:t>、</w:t>
      </w:r>
      <w:r w:rsidRPr="0004498D">
        <w:t>11:00</w:t>
      </w:r>
      <w:r w:rsidRPr="0004498D">
        <w:rPr>
          <w:rFonts w:hint="eastAsia"/>
        </w:rPr>
        <w:t>、</w:t>
      </w:r>
      <w:r w:rsidRPr="0004498D">
        <w:t>12:00</w:t>
      </w:r>
      <w:r w:rsidRPr="0004498D">
        <w:rPr>
          <w:rFonts w:hint="eastAsia"/>
        </w:rPr>
        <w:t>的钟面问学生，再过</w:t>
      </w:r>
      <w:r w:rsidRPr="0004498D">
        <w:t>1</w:t>
      </w:r>
      <w:r w:rsidRPr="0004498D">
        <w:rPr>
          <w:rFonts w:hint="eastAsia"/>
        </w:rPr>
        <w:t>小时是什么时间？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3</w:t>
      </w:r>
      <w:r w:rsidRPr="0004498D">
        <w:rPr>
          <w:rFonts w:hint="eastAsia"/>
        </w:rPr>
        <w:t>、出示</w:t>
      </w:r>
      <w:r w:rsidRPr="0004498D">
        <w:t>12:00</w:t>
      </w:r>
      <w:r w:rsidRPr="0004498D">
        <w:rPr>
          <w:rFonts w:hint="eastAsia"/>
        </w:rPr>
        <w:t>、</w:t>
      </w:r>
      <w:r w:rsidRPr="0004498D">
        <w:t>3:00</w:t>
      </w:r>
      <w:r w:rsidRPr="0004498D">
        <w:rPr>
          <w:rFonts w:hint="eastAsia"/>
        </w:rPr>
        <w:t>、</w:t>
      </w:r>
      <w:r w:rsidRPr="0004498D">
        <w:t>1:00</w:t>
      </w:r>
      <w:r w:rsidRPr="0004498D">
        <w:rPr>
          <w:rFonts w:hint="eastAsia"/>
        </w:rPr>
        <w:t>的钟面问学生，</w:t>
      </w:r>
      <w:r w:rsidRPr="0004498D">
        <w:t>1</w:t>
      </w:r>
      <w:r w:rsidRPr="0004498D">
        <w:rPr>
          <w:rFonts w:hint="eastAsia"/>
        </w:rPr>
        <w:t>小时之前是什么时间？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4</w:t>
      </w:r>
      <w:r w:rsidRPr="0004498D">
        <w:rPr>
          <w:rFonts w:hint="eastAsia"/>
        </w:rPr>
        <w:t>、完成教科书第</w:t>
      </w:r>
      <w:r w:rsidRPr="0004498D">
        <w:t>87</w:t>
      </w:r>
      <w:r w:rsidRPr="0004498D">
        <w:rPr>
          <w:rFonts w:hint="eastAsia"/>
        </w:rPr>
        <w:t>页的动脑筋。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</w:rPr>
        <w:t>四、应用和提高。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1</w:t>
      </w:r>
      <w:r w:rsidRPr="0004498D">
        <w:rPr>
          <w:rFonts w:hint="eastAsia"/>
        </w:rPr>
        <w:t>、同桌交流休息日的作息时间表，比较谁的更合理。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2</w:t>
      </w:r>
      <w:r w:rsidRPr="0004498D">
        <w:rPr>
          <w:rFonts w:hint="eastAsia"/>
        </w:rPr>
        <w:t>、完成课本第</w:t>
      </w:r>
      <w:r w:rsidRPr="0004498D">
        <w:t>86</w:t>
      </w:r>
      <w:r w:rsidRPr="0004498D">
        <w:rPr>
          <w:rFonts w:hint="eastAsia"/>
        </w:rPr>
        <w:t>页第</w:t>
      </w:r>
      <w:r w:rsidRPr="0004498D">
        <w:t>4</w:t>
      </w:r>
      <w:r w:rsidRPr="0004498D">
        <w:rPr>
          <w:rFonts w:hint="eastAsia"/>
        </w:rPr>
        <w:t>题。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</w:rPr>
        <w:t>五、布置作业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1</w:t>
      </w:r>
      <w:r w:rsidRPr="0004498D">
        <w:rPr>
          <w:rFonts w:hint="eastAsia"/>
        </w:rPr>
        <w:t>、书面作业：教科书：第</w:t>
      </w:r>
      <w:r w:rsidRPr="0004498D">
        <w:t>94</w:t>
      </w:r>
      <w:r w:rsidRPr="0004498D">
        <w:rPr>
          <w:rFonts w:hint="eastAsia"/>
        </w:rPr>
        <w:t>页第</w:t>
      </w:r>
      <w:r w:rsidRPr="0004498D">
        <w:t>1</w:t>
      </w:r>
      <w:r w:rsidRPr="0004498D">
        <w:rPr>
          <w:rFonts w:hint="eastAsia"/>
        </w:rPr>
        <w:t>题。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360"/>
      </w:pPr>
      <w:r w:rsidRPr="0004498D">
        <w:t>2</w:t>
      </w:r>
      <w:r w:rsidRPr="0004498D">
        <w:rPr>
          <w:rFonts w:hint="eastAsia"/>
        </w:rPr>
        <w:t>、玩“你拨我认；我说你拨”的游戏。可以和同学也可以和父母一起玩。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</w:rPr>
        <w:t>六、总结：这节课你有什么收获？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</w:pPr>
      <w:r w:rsidRPr="0004498D">
        <w:rPr>
          <w:rFonts w:hint="eastAsia"/>
        </w:rPr>
        <w:t>七、板书设计：</w:t>
      </w:r>
      <w:r w:rsidRPr="0004498D">
        <w:t xml:space="preserve">                 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2880"/>
      </w:pPr>
      <w:r w:rsidRPr="0004498D">
        <w:rPr>
          <w:rFonts w:hint="eastAsia"/>
        </w:rPr>
        <w:t>认识钟表练习课</w:t>
      </w:r>
    </w:p>
    <w:p w:rsidR="00F961E0" w:rsidRPr="0004498D" w:rsidRDefault="00F961E0" w:rsidP="0004498D">
      <w:pPr>
        <w:pStyle w:val="NormalWeb"/>
        <w:spacing w:before="0" w:beforeAutospacing="0" w:after="0" w:afterAutospacing="0" w:line="360" w:lineRule="auto"/>
        <w:ind w:firstLine="2520"/>
      </w:pPr>
      <w:r w:rsidRPr="0004498D">
        <w:t> </w:t>
      </w:r>
    </w:p>
    <w:p w:rsidR="00F961E0" w:rsidRPr="0004498D" w:rsidRDefault="00F961E0" w:rsidP="0004498D">
      <w:pPr>
        <w:pStyle w:val="NormalWeb"/>
        <w:spacing w:before="0" w:beforeAutospacing="0" w:after="0" w:afterAutospacing="0"/>
      </w:pPr>
      <w:r w:rsidRPr="0004498D">
        <w:t xml:space="preserve"> </w:t>
      </w:r>
    </w:p>
    <w:p w:rsidR="00F961E0" w:rsidRPr="0004498D" w:rsidRDefault="00F961E0"/>
    <w:sectPr w:rsidR="00F961E0" w:rsidRPr="0004498D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1E0" w:rsidRDefault="00F961E0" w:rsidP="00C1584D">
      <w:r>
        <w:separator/>
      </w:r>
    </w:p>
  </w:endnote>
  <w:endnote w:type="continuationSeparator" w:id="0">
    <w:p w:rsidR="00F961E0" w:rsidRDefault="00F961E0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1E0" w:rsidRDefault="00F961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1E0" w:rsidRPr="00C1584D" w:rsidRDefault="00F961E0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1E0" w:rsidRDefault="00F96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1E0" w:rsidRDefault="00F961E0" w:rsidP="00C1584D">
      <w:r>
        <w:separator/>
      </w:r>
    </w:p>
  </w:footnote>
  <w:footnote w:type="continuationSeparator" w:id="0">
    <w:p w:rsidR="00F961E0" w:rsidRDefault="00F961E0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1E0" w:rsidRDefault="00F961E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1E0" w:rsidRPr="00C1584D" w:rsidRDefault="00F961E0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1E0" w:rsidRDefault="00F961E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4498D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106A6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A94632"/>
    <w:rsid w:val="00BA04AA"/>
    <w:rsid w:val="00BC1DF6"/>
    <w:rsid w:val="00C1584D"/>
    <w:rsid w:val="00E43CDB"/>
    <w:rsid w:val="00E65E6F"/>
    <w:rsid w:val="00EF3797"/>
    <w:rsid w:val="00F22949"/>
    <w:rsid w:val="00F961E0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0449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45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66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6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110</Words>
  <Characters>630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2013-10-14T07:05:00Z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