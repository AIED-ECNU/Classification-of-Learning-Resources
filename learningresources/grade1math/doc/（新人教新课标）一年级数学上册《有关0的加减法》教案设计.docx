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67" w:rsidRPr="00A02285" w:rsidRDefault="00420C67" w:rsidP="00A02285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A02285">
        <w:rPr>
          <w:rFonts w:hint="eastAsia"/>
          <w:b/>
          <w:bCs/>
          <w:color w:val="323E32"/>
          <w:sz w:val="32"/>
          <w:szCs w:val="32"/>
        </w:rPr>
        <w:t>有关</w:t>
      </w:r>
      <w:r w:rsidRPr="00A02285">
        <w:rPr>
          <w:rFonts w:ascii="Times New Roman" w:hAnsi="Times New Roman" w:cs="Times New Roman"/>
          <w:b/>
          <w:bCs/>
          <w:color w:val="323E32"/>
          <w:sz w:val="32"/>
          <w:szCs w:val="32"/>
        </w:rPr>
        <w:t>0</w:t>
      </w:r>
      <w:r w:rsidRPr="00A02285">
        <w:rPr>
          <w:rFonts w:hint="eastAsia"/>
          <w:b/>
          <w:bCs/>
          <w:color w:val="323E32"/>
          <w:sz w:val="32"/>
          <w:szCs w:val="32"/>
        </w:rPr>
        <w:t>的加减法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义务教育教科书小学数学一年级上册教材第</w:t>
      </w:r>
      <w:r>
        <w:rPr>
          <w:rFonts w:ascii="Times New Roman" w:hAnsi="Times New Roman" w:cs="Times New Roman"/>
          <w:color w:val="323E32"/>
        </w:rPr>
        <w:t>29~30</w:t>
      </w:r>
      <w:r>
        <w:rPr>
          <w:rFonts w:hint="eastAsia"/>
          <w:color w:val="323E32"/>
        </w:rPr>
        <w:t>页。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、要求学生能够看懂图意，并说出图意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、会计算有关</w:t>
      </w:r>
      <w:r>
        <w:rPr>
          <w:rFonts w:ascii="Times New Roman" w:hAnsi="Times New Roman" w:cs="Times New Roman"/>
          <w:color w:val="323E32"/>
        </w:rPr>
        <w:t>0</w:t>
      </w:r>
      <w:r>
        <w:rPr>
          <w:rFonts w:hint="eastAsia"/>
          <w:color w:val="323E32"/>
        </w:rPr>
        <w:t>的加、减法。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、渗透空集的概念。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教学重点：</w:t>
      </w:r>
      <w:r>
        <w:rPr>
          <w:rFonts w:hint="eastAsia"/>
          <w:color w:val="323E32"/>
        </w:rPr>
        <w:t>理解</w:t>
      </w:r>
      <w:r>
        <w:rPr>
          <w:rFonts w:ascii="Times New Roman" w:hAnsi="Times New Roman" w:cs="Times New Roman"/>
          <w:color w:val="323E32"/>
        </w:rPr>
        <w:t>0</w:t>
      </w:r>
      <w:r>
        <w:rPr>
          <w:rFonts w:hint="eastAsia"/>
          <w:color w:val="323E32"/>
        </w:rPr>
        <w:t>的含义和</w:t>
      </w:r>
      <w:r>
        <w:rPr>
          <w:rFonts w:ascii="Times New Roman" w:hAnsi="Times New Roman" w:cs="Times New Roman"/>
          <w:color w:val="323E32"/>
        </w:rPr>
        <w:t>0</w:t>
      </w:r>
      <w:r>
        <w:rPr>
          <w:rFonts w:hint="eastAsia"/>
          <w:color w:val="323E32"/>
        </w:rPr>
        <w:t>的加减法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教学难点：</w:t>
      </w:r>
      <w:r>
        <w:rPr>
          <w:rFonts w:hint="eastAsia"/>
          <w:color w:val="323E32"/>
        </w:rPr>
        <w:t>不借助图口算</w:t>
      </w:r>
      <w:r>
        <w:rPr>
          <w:rFonts w:ascii="Times New Roman" w:hAnsi="Times New Roman" w:cs="Times New Roman"/>
          <w:color w:val="323E32"/>
        </w:rPr>
        <w:t>0</w:t>
      </w:r>
      <w:r>
        <w:rPr>
          <w:rFonts w:hint="eastAsia"/>
          <w:color w:val="323E32"/>
        </w:rPr>
        <w:t>的加法、减法。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教学准备：</w:t>
      </w:r>
      <w:r>
        <w:rPr>
          <w:rFonts w:hint="eastAsia"/>
          <w:color w:val="323E32"/>
        </w:rPr>
        <w:t>主题图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一、创设情境，激情引趣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323E32"/>
        </w:rPr>
        <w:t>昨天，我们学习了有关</w:t>
      </w:r>
      <w:r>
        <w:rPr>
          <w:color w:val="323E32"/>
        </w:rPr>
        <w:t>0</w:t>
      </w:r>
      <w:r>
        <w:rPr>
          <w:rFonts w:hint="eastAsia"/>
          <w:color w:val="323E32"/>
        </w:rPr>
        <w:t>的知识，有谁还记得，</w:t>
      </w:r>
      <w:r>
        <w:rPr>
          <w:color w:val="323E32"/>
        </w:rPr>
        <w:t>0</w:t>
      </w:r>
      <w:r>
        <w:rPr>
          <w:rFonts w:hint="eastAsia"/>
          <w:color w:val="323E32"/>
        </w:rPr>
        <w:t>表示什么？还有不同的说法吗？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二、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情景中体验</w:t>
      </w:r>
      <w:r>
        <w:rPr>
          <w:color w:val="323E32"/>
        </w:rPr>
        <w:t>0</w:t>
      </w:r>
      <w:r>
        <w:rPr>
          <w:rFonts w:hint="eastAsia"/>
          <w:color w:val="323E32"/>
        </w:rPr>
        <w:t>――学习有关</w:t>
      </w:r>
      <w:r>
        <w:rPr>
          <w:color w:val="323E32"/>
        </w:rPr>
        <w:t>0</w:t>
      </w:r>
      <w:r>
        <w:rPr>
          <w:rFonts w:hint="eastAsia"/>
          <w:color w:val="323E32"/>
        </w:rPr>
        <w:t>的加减法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同数相减等于</w:t>
      </w:r>
      <w:r>
        <w:rPr>
          <w:color w:val="323E32"/>
        </w:rPr>
        <w:t>0</w:t>
      </w:r>
      <w:r>
        <w:rPr>
          <w:rFonts w:hint="eastAsia"/>
          <w:color w:val="323E32"/>
        </w:rPr>
        <w:t>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）学生看书上主题图：</w:t>
      </w:r>
      <w:r>
        <w:rPr>
          <w:color w:val="323E32"/>
        </w:rPr>
        <w:t>3</w:t>
      </w:r>
      <w:r>
        <w:rPr>
          <w:rFonts w:hint="eastAsia"/>
          <w:color w:val="323E32"/>
        </w:rPr>
        <w:t>只小鸟从树上飞走的图画。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）师：你看到了什么？能提一个问题吗？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）师：说得真好。树上还有几只小鸟呢？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323E32"/>
        </w:rPr>
        <w:t>板书：</w:t>
      </w:r>
      <w:r>
        <w:rPr>
          <w:color w:val="323E32"/>
        </w:rPr>
        <w:t>3</w:t>
      </w:r>
      <w:r>
        <w:rPr>
          <w:rFonts w:hint="eastAsia"/>
          <w:color w:val="323E32"/>
        </w:rPr>
        <w:t>－</w:t>
      </w:r>
      <w:r>
        <w:rPr>
          <w:color w:val="323E32"/>
        </w:rPr>
        <w:t>3</w:t>
      </w:r>
      <w:r>
        <w:rPr>
          <w:rFonts w:hint="eastAsia"/>
          <w:color w:val="323E32"/>
        </w:rPr>
        <w:t>＝</w:t>
      </w:r>
      <w:r>
        <w:rPr>
          <w:color w:val="323E32"/>
        </w:rPr>
        <w:t>0</w:t>
      </w:r>
      <w:r>
        <w:rPr>
          <w:rFonts w:hint="eastAsia"/>
          <w:color w:val="323E32"/>
        </w:rPr>
        <w:t>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）师：小朋友们观察得仔细，说得像故事一样好听，还列出了算式。还能说几个这样的算式吗？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5</w:t>
      </w:r>
      <w:r>
        <w:rPr>
          <w:rFonts w:hint="eastAsia"/>
          <w:color w:val="323E32"/>
        </w:rPr>
        <w:t>）师：写了这么多，一起读一读。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323E32"/>
        </w:rPr>
        <w:t>（学生拍手打节奏，齐读算式。）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6</w:t>
      </w:r>
      <w:r>
        <w:rPr>
          <w:rFonts w:hint="eastAsia"/>
          <w:color w:val="323E32"/>
        </w:rPr>
        <w:t>）师：观察这些算式，你有什么发现呢？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7</w:t>
      </w:r>
      <w:r>
        <w:rPr>
          <w:rFonts w:hint="eastAsia"/>
          <w:color w:val="323E32"/>
        </w:rPr>
        <w:t>）师：同学们的发现可真不少。的确，我们现在学习就是关于</w:t>
      </w:r>
      <w:r>
        <w:rPr>
          <w:color w:val="323E32"/>
        </w:rPr>
        <w:t>0</w:t>
      </w:r>
      <w:r>
        <w:rPr>
          <w:rFonts w:hint="eastAsia"/>
          <w:color w:val="323E32"/>
        </w:rPr>
        <w:t>的减法，等会还要研究关于</w:t>
      </w:r>
      <w:r>
        <w:rPr>
          <w:color w:val="323E32"/>
        </w:rPr>
        <w:t>0</w:t>
      </w:r>
      <w:r>
        <w:rPr>
          <w:rFonts w:hint="eastAsia"/>
          <w:color w:val="323E32"/>
        </w:rPr>
        <w:t>的加法。还有什么发现吗？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323E32"/>
        </w:rPr>
        <w:t>板书：关于</w:t>
      </w:r>
      <w:r>
        <w:rPr>
          <w:color w:val="323E32"/>
        </w:rPr>
        <w:t>0</w:t>
      </w:r>
      <w:r>
        <w:rPr>
          <w:rFonts w:hint="eastAsia"/>
          <w:color w:val="323E32"/>
        </w:rPr>
        <w:t>的加减法。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8</w:t>
      </w:r>
      <w:r>
        <w:rPr>
          <w:rFonts w:hint="eastAsia"/>
          <w:color w:val="323E32"/>
        </w:rPr>
        <w:t>）师：能说得更清楚些吗？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9</w:t>
      </w:r>
      <w:r>
        <w:rPr>
          <w:rFonts w:hint="eastAsia"/>
          <w:color w:val="323E32"/>
        </w:rPr>
        <w:t>）师：同学们可真棒，把藏在算式后面的小秘密全都发现了。原来一个数减去它自己，就等于</w:t>
      </w:r>
      <w:r>
        <w:rPr>
          <w:color w:val="323E32"/>
        </w:rPr>
        <w:t>0</w:t>
      </w:r>
      <w:r>
        <w:rPr>
          <w:rFonts w:hint="eastAsia"/>
          <w:color w:val="323E32"/>
        </w:rPr>
        <w:t>。也就是说，相同的两个数相减，得数是</w:t>
      </w:r>
      <w:r>
        <w:rPr>
          <w:color w:val="323E32"/>
        </w:rPr>
        <w:t>0</w:t>
      </w:r>
      <w:r>
        <w:rPr>
          <w:rFonts w:hint="eastAsia"/>
          <w:color w:val="323E32"/>
        </w:rPr>
        <w:t>。那我可要考考大家，</w:t>
      </w:r>
      <w:r>
        <w:rPr>
          <w:color w:val="323E32"/>
        </w:rPr>
        <w:t>9</w:t>
      </w:r>
      <w:r>
        <w:rPr>
          <w:rFonts w:hint="eastAsia"/>
          <w:color w:val="323E32"/>
        </w:rPr>
        <w:t>－</w:t>
      </w:r>
      <w:r>
        <w:rPr>
          <w:color w:val="323E32"/>
        </w:rPr>
        <w:t>9</w:t>
      </w:r>
      <w:r>
        <w:rPr>
          <w:rFonts w:hint="eastAsia"/>
          <w:color w:val="323E32"/>
        </w:rPr>
        <w:t>等于多少呢？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10</w:t>
      </w:r>
      <w:r>
        <w:rPr>
          <w:rFonts w:hint="eastAsia"/>
          <w:color w:val="323E32"/>
        </w:rPr>
        <w:t>）师：同学们真聪明。没学过也会计算吗？为什么？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有关</w:t>
      </w:r>
      <w:r>
        <w:rPr>
          <w:color w:val="323E32"/>
        </w:rPr>
        <w:t>0</w:t>
      </w:r>
      <w:r>
        <w:rPr>
          <w:rFonts w:hint="eastAsia"/>
          <w:color w:val="323E32"/>
        </w:rPr>
        <w:t>的加法。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）师：能提出一个问题吗？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）师：一共有多少朵呢？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）师：怎么计算的？板书：</w:t>
      </w:r>
      <w:r>
        <w:rPr>
          <w:color w:val="323E32"/>
        </w:rPr>
        <w:t>4</w:t>
      </w:r>
      <w:r>
        <w:rPr>
          <w:rFonts w:hint="eastAsia"/>
          <w:color w:val="323E32"/>
        </w:rPr>
        <w:t>＋</w:t>
      </w:r>
      <w:r>
        <w:rPr>
          <w:color w:val="323E32"/>
        </w:rPr>
        <w:t>0</w:t>
      </w:r>
      <w:r>
        <w:rPr>
          <w:rFonts w:hint="eastAsia"/>
          <w:color w:val="323E32"/>
        </w:rPr>
        <w:t>＝</w:t>
      </w:r>
      <w:r>
        <w:rPr>
          <w:color w:val="323E32"/>
        </w:rPr>
        <w:t>4</w:t>
      </w:r>
      <w:r>
        <w:rPr>
          <w:rFonts w:hint="eastAsia"/>
          <w:color w:val="323E32"/>
        </w:rPr>
        <w:t>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）师：看老师变个小魔术――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323E32"/>
        </w:rPr>
        <w:t>（教师从背后把左右手中的盒子交换位置，两个盒子靠拢合并。）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现在两个盒子一共有几朵大红花？</w:t>
      </w:r>
      <w:r>
        <w:rPr>
          <w:color w:val="323E32"/>
        </w:rPr>
        <w:t xml:space="preserve"> 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5</w:t>
      </w:r>
      <w:r>
        <w:rPr>
          <w:rFonts w:hint="eastAsia"/>
          <w:color w:val="323E32"/>
        </w:rPr>
        <w:t>）师：怎么列算式呢？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323E32"/>
        </w:rPr>
        <w:t>（出示：</w:t>
      </w:r>
      <w:r>
        <w:rPr>
          <w:color w:val="323E32"/>
        </w:rPr>
        <w:t>3</w:t>
      </w:r>
      <w:r>
        <w:rPr>
          <w:rFonts w:hint="eastAsia"/>
          <w:color w:val="323E32"/>
        </w:rPr>
        <w:t>只青蛙蹲在荷叶上，又漂来一片荷叶。）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6</w:t>
      </w:r>
      <w:r>
        <w:rPr>
          <w:rFonts w:hint="eastAsia"/>
          <w:color w:val="323E32"/>
        </w:rPr>
        <w:t>）能根据图画提一个问题吗？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7</w:t>
      </w:r>
      <w:r>
        <w:rPr>
          <w:rFonts w:hint="eastAsia"/>
          <w:color w:val="323E32"/>
        </w:rPr>
        <w:t>）师：怎么解决这个问题呢？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8</w:t>
      </w:r>
      <w:r>
        <w:rPr>
          <w:rFonts w:hint="eastAsia"/>
          <w:color w:val="323E32"/>
        </w:rPr>
        <w:t>）师：还能怎么列算式呢？为什么？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323E32"/>
        </w:rPr>
        <w:t>板书：</w:t>
      </w:r>
      <w:r>
        <w:rPr>
          <w:color w:val="323E32"/>
        </w:rPr>
        <w:t>3</w:t>
      </w:r>
      <w:r>
        <w:rPr>
          <w:rFonts w:hint="eastAsia"/>
          <w:color w:val="323E32"/>
        </w:rPr>
        <w:t>＋</w:t>
      </w:r>
      <w:r>
        <w:rPr>
          <w:color w:val="323E32"/>
        </w:rPr>
        <w:t>0</w:t>
      </w:r>
      <w:r>
        <w:rPr>
          <w:rFonts w:hint="eastAsia"/>
          <w:color w:val="323E32"/>
        </w:rPr>
        <w:t>＝</w:t>
      </w:r>
      <w:r>
        <w:rPr>
          <w:color w:val="323E32"/>
        </w:rPr>
        <w:t>3  0</w:t>
      </w:r>
      <w:r>
        <w:rPr>
          <w:rFonts w:hint="eastAsia"/>
          <w:color w:val="323E32"/>
        </w:rPr>
        <w:t>＋</w:t>
      </w:r>
      <w:r>
        <w:rPr>
          <w:color w:val="323E32"/>
        </w:rPr>
        <w:t>3</w:t>
      </w:r>
      <w:r>
        <w:rPr>
          <w:rFonts w:hint="eastAsia"/>
          <w:color w:val="323E32"/>
        </w:rPr>
        <w:t>＝</w:t>
      </w:r>
      <w:r>
        <w:rPr>
          <w:color w:val="323E32"/>
        </w:rPr>
        <w:t>3</w:t>
      </w:r>
      <w:r>
        <w:rPr>
          <w:rFonts w:hint="eastAsia"/>
          <w:color w:val="323E32"/>
        </w:rPr>
        <w:t>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9</w:t>
      </w:r>
      <w:r>
        <w:rPr>
          <w:rFonts w:hint="eastAsia"/>
          <w:color w:val="323E32"/>
        </w:rPr>
        <w:t>）师：还能写出这样的数学算式吗？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10</w:t>
      </w:r>
      <w:r>
        <w:rPr>
          <w:rFonts w:hint="eastAsia"/>
          <w:color w:val="323E32"/>
        </w:rPr>
        <w:t>）师：观察这些算式，你又有发现了什么小秘密呢？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left="720" w:hanging="72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11</w:t>
      </w:r>
      <w:r>
        <w:rPr>
          <w:rFonts w:hint="eastAsia"/>
          <w:color w:val="323E32"/>
        </w:rPr>
        <w:t>）师：同学们越来越厉害了。小秘密藏都藏不住。把大家说的综合起来就是，我们学习的是关于</w:t>
      </w:r>
      <w:r>
        <w:rPr>
          <w:color w:val="323E32"/>
        </w:rPr>
        <w:t>0</w:t>
      </w:r>
      <w:r>
        <w:rPr>
          <w:rFonts w:hint="eastAsia"/>
          <w:color w:val="323E32"/>
        </w:rPr>
        <w:t>的加法，一个数加上</w:t>
      </w:r>
      <w:r>
        <w:rPr>
          <w:color w:val="323E32"/>
        </w:rPr>
        <w:t>0</w:t>
      </w:r>
      <w:r>
        <w:rPr>
          <w:rFonts w:hint="eastAsia"/>
          <w:color w:val="323E32"/>
        </w:rPr>
        <w:t>或者</w:t>
      </w:r>
      <w:r>
        <w:rPr>
          <w:color w:val="323E32"/>
        </w:rPr>
        <w:t>0</w:t>
      </w:r>
      <w:r>
        <w:rPr>
          <w:rFonts w:hint="eastAsia"/>
          <w:color w:val="323E32"/>
        </w:rPr>
        <w:t>加上一个数，都等于这个数本身。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12</w:t>
      </w:r>
      <w:r>
        <w:rPr>
          <w:rFonts w:hint="eastAsia"/>
          <w:color w:val="323E32"/>
        </w:rPr>
        <w:t>）师：</w:t>
      </w:r>
      <w:r>
        <w:rPr>
          <w:color w:val="323E32"/>
        </w:rPr>
        <w:t>9+0=</w:t>
      </w:r>
      <w:r>
        <w:rPr>
          <w:rFonts w:hint="eastAsia"/>
          <w:color w:val="323E32"/>
        </w:rPr>
        <w:t>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、一个数减</w:t>
      </w:r>
      <w:r>
        <w:rPr>
          <w:color w:val="323E32"/>
        </w:rPr>
        <w:t>0</w:t>
      </w:r>
      <w:r>
        <w:rPr>
          <w:rFonts w:hint="eastAsia"/>
          <w:color w:val="323E32"/>
        </w:rPr>
        <w:t>，等于这个数本身。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）师：还敢接受我的挑战吗？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）师：</w:t>
      </w:r>
      <w:r>
        <w:rPr>
          <w:color w:val="323E32"/>
        </w:rPr>
        <w:t>5</w:t>
      </w:r>
      <w:r>
        <w:rPr>
          <w:rFonts w:hint="eastAsia"/>
          <w:color w:val="323E32"/>
        </w:rPr>
        <w:t>－</w:t>
      </w:r>
      <w:r>
        <w:rPr>
          <w:color w:val="323E32"/>
        </w:rPr>
        <w:t>0</w:t>
      </w:r>
      <w:r>
        <w:rPr>
          <w:rFonts w:hint="eastAsia"/>
          <w:color w:val="323E32"/>
        </w:rPr>
        <w:t>＝？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师：为什么？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323E32"/>
        </w:rPr>
        <w:t>板书：</w:t>
      </w:r>
      <w:r>
        <w:rPr>
          <w:color w:val="323E32"/>
        </w:rPr>
        <w:t>5</w:t>
      </w:r>
      <w:r>
        <w:rPr>
          <w:rFonts w:hint="eastAsia"/>
          <w:color w:val="323E32"/>
        </w:rPr>
        <w:t>－</w:t>
      </w:r>
      <w:r>
        <w:rPr>
          <w:color w:val="323E32"/>
        </w:rPr>
        <w:t>0</w:t>
      </w:r>
      <w:r>
        <w:rPr>
          <w:rFonts w:hint="eastAsia"/>
          <w:color w:val="323E32"/>
        </w:rPr>
        <w:t>＝</w:t>
      </w:r>
      <w:r>
        <w:rPr>
          <w:color w:val="323E32"/>
        </w:rPr>
        <w:t>5</w:t>
      </w:r>
      <w:r>
        <w:rPr>
          <w:rFonts w:hint="eastAsia"/>
          <w:color w:val="323E32"/>
        </w:rPr>
        <w:t>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）师：还能再说几个像这样，用一个数减去</w:t>
      </w:r>
      <w:r>
        <w:rPr>
          <w:color w:val="323E32"/>
        </w:rPr>
        <w:t>0</w:t>
      </w:r>
      <w:r>
        <w:rPr>
          <w:rFonts w:hint="eastAsia"/>
          <w:color w:val="323E32"/>
        </w:rPr>
        <w:t>的算式吗？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）师：这些算式看起来也很有意思。它们又藏着什么小秘密呢？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5</w:t>
      </w:r>
      <w:r>
        <w:rPr>
          <w:rFonts w:hint="eastAsia"/>
          <w:color w:val="323E32"/>
        </w:rPr>
        <w:t>）师：说得很好。现在大家知道了一个数减去</w:t>
      </w:r>
      <w:r>
        <w:rPr>
          <w:color w:val="323E32"/>
        </w:rPr>
        <w:t>0</w:t>
      </w:r>
      <w:r>
        <w:rPr>
          <w:rFonts w:hint="eastAsia"/>
          <w:color w:val="323E32"/>
        </w:rPr>
        <w:t>，还等于这个数本身。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6</w:t>
      </w:r>
      <w:r>
        <w:rPr>
          <w:rFonts w:hint="eastAsia"/>
          <w:color w:val="323E32"/>
        </w:rPr>
        <w:t>）师：还有吗？到底对不对？说说看。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7</w:t>
      </w:r>
      <w:r>
        <w:rPr>
          <w:rFonts w:hint="eastAsia"/>
          <w:color w:val="323E32"/>
        </w:rPr>
        <w:t>）师：可以怎么说呢？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8</w:t>
      </w:r>
      <w:r>
        <w:rPr>
          <w:rFonts w:hint="eastAsia"/>
          <w:color w:val="323E32"/>
        </w:rPr>
        <w:t>）师：</w:t>
      </w:r>
      <w:r>
        <w:rPr>
          <w:color w:val="323E32"/>
        </w:rPr>
        <w:t>9</w:t>
      </w:r>
      <w:r>
        <w:rPr>
          <w:rFonts w:hint="eastAsia"/>
          <w:color w:val="323E32"/>
        </w:rPr>
        <w:t>－</w:t>
      </w:r>
      <w:r>
        <w:rPr>
          <w:color w:val="323E32"/>
        </w:rPr>
        <w:t>0</w:t>
      </w:r>
      <w:r>
        <w:rPr>
          <w:rFonts w:hint="eastAsia"/>
          <w:color w:val="323E32"/>
        </w:rPr>
        <w:t>＝？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9</w:t>
      </w:r>
      <w:r>
        <w:rPr>
          <w:rFonts w:hint="eastAsia"/>
          <w:color w:val="323E32"/>
        </w:rPr>
        <w:t>）师：为什么？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三、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回顾反思――总结学习所得，深化对</w:t>
      </w:r>
      <w:r>
        <w:rPr>
          <w:color w:val="323E32"/>
        </w:rPr>
        <w:t>0</w:t>
      </w:r>
      <w:r>
        <w:rPr>
          <w:rFonts w:hint="eastAsia"/>
          <w:color w:val="323E32"/>
        </w:rPr>
        <w:t>的认识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、师：现在，请大家想一想，我们这节课学习了哪些知识？有什么收获呢？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四、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巩固练习――应用所学有关</w:t>
      </w:r>
      <w:r>
        <w:rPr>
          <w:color w:val="323E32"/>
        </w:rPr>
        <w:t>0</w:t>
      </w:r>
      <w:r>
        <w:rPr>
          <w:rFonts w:hint="eastAsia"/>
          <w:color w:val="323E32"/>
        </w:rPr>
        <w:t>的知识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、出示有关</w:t>
      </w:r>
      <w:r>
        <w:rPr>
          <w:color w:val="323E32"/>
        </w:rPr>
        <w:t>0</w:t>
      </w:r>
      <w:r>
        <w:rPr>
          <w:rFonts w:hint="eastAsia"/>
          <w:color w:val="323E32"/>
        </w:rPr>
        <w:t>的加减法的算式，学生抢答。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、学生作小考官，说几道关于</w:t>
      </w:r>
      <w:r>
        <w:rPr>
          <w:color w:val="323E32"/>
        </w:rPr>
        <w:t>0</w:t>
      </w:r>
      <w:r>
        <w:rPr>
          <w:rFonts w:hint="eastAsia"/>
          <w:color w:val="323E32"/>
        </w:rPr>
        <w:t>的口算题目，其余学生口答，判断。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五、总结：这节课你学会了什么？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  <w:r>
        <w:rPr>
          <w:color w:val="323E32"/>
        </w:rPr>
        <w:t xml:space="preserve">                  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     0</w:t>
      </w:r>
      <w:r>
        <w:rPr>
          <w:rFonts w:hint="eastAsia"/>
          <w:color w:val="323E32"/>
        </w:rPr>
        <w:t>的加减法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3-3=0        4+0=4   0+4=4            5-0=5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5-5=0        3+0=3   0+3=3            4-0=4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1800"/>
        <w:rPr>
          <w:color w:val="323E32"/>
        </w:rPr>
      </w:pPr>
      <w:r>
        <w:rPr>
          <w:color w:val="323E32"/>
        </w:rPr>
        <w:t>2-2=0        2+0=2                    2-0=2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1800"/>
        <w:rPr>
          <w:color w:val="323E32"/>
        </w:rPr>
      </w:pPr>
      <w:r>
        <w:rPr>
          <w:color w:val="323E32"/>
        </w:rPr>
        <w:t>1-1=0        5+0=5                    3-0=3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ind w:firstLine="1800"/>
        <w:rPr>
          <w:color w:val="323E32"/>
        </w:rPr>
      </w:pPr>
      <w:r>
        <w:rPr>
          <w:color w:val="323E32"/>
        </w:rPr>
        <w:t>0-0=0        1+0=1                    1-0=1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  </w:t>
      </w:r>
    </w:p>
    <w:p w:rsidR="00420C67" w:rsidRDefault="00420C67" w:rsidP="00A0228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420C67" w:rsidRDefault="00420C67"/>
    <w:sectPr w:rsidR="00420C67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C67" w:rsidRDefault="00420C67" w:rsidP="00C1584D">
      <w:r>
        <w:separator/>
      </w:r>
    </w:p>
  </w:endnote>
  <w:endnote w:type="continuationSeparator" w:id="0">
    <w:p w:rsidR="00420C67" w:rsidRDefault="00420C67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7" w:rsidRDefault="00420C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7" w:rsidRPr="00C1584D" w:rsidRDefault="00420C67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7" w:rsidRDefault="00420C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C67" w:rsidRDefault="00420C67" w:rsidP="00C1584D">
      <w:r>
        <w:separator/>
      </w:r>
    </w:p>
  </w:footnote>
  <w:footnote w:type="continuationSeparator" w:id="0">
    <w:p w:rsidR="00420C67" w:rsidRDefault="00420C67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7" w:rsidRDefault="00420C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7" w:rsidRPr="00C1584D" w:rsidRDefault="00420C67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7" w:rsidRDefault="00420C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95786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20C67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7974B0"/>
    <w:rsid w:val="0093432D"/>
    <w:rsid w:val="00996271"/>
    <w:rsid w:val="009B1A35"/>
    <w:rsid w:val="009E74CC"/>
    <w:rsid w:val="00A02285"/>
    <w:rsid w:val="00A529FB"/>
    <w:rsid w:val="00A63C94"/>
    <w:rsid w:val="00BA04AA"/>
    <w:rsid w:val="00C1584D"/>
    <w:rsid w:val="00D85087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A02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65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65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244</Words>
  <Characters>1391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2013-10-14T02:08:00Z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